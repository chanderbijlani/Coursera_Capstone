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179D8"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F58860E" wp14:editId="221B808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842B080" w14:textId="77777777" w:rsidTr="00185F4A">
        <w:trPr>
          <w:trHeight w:val="1083"/>
        </w:trPr>
        <w:tc>
          <w:tcPr>
            <w:tcW w:w="10790" w:type="dxa"/>
            <w:gridSpan w:val="9"/>
          </w:tcPr>
          <w:p w14:paraId="42EC248B" w14:textId="77777777" w:rsidR="00DF198B" w:rsidRDefault="00DF198B"/>
        </w:tc>
      </w:tr>
      <w:tr w:rsidR="00DF198B" w14:paraId="073D5717" w14:textId="77777777" w:rsidTr="00185F4A">
        <w:trPr>
          <w:trHeight w:val="1068"/>
        </w:trPr>
        <w:tc>
          <w:tcPr>
            <w:tcW w:w="1198" w:type="dxa"/>
            <w:gridSpan w:val="2"/>
            <w:tcBorders>
              <w:right w:val="single" w:sz="18" w:space="0" w:color="476166" w:themeColor="accent1"/>
            </w:tcBorders>
          </w:tcPr>
          <w:p w14:paraId="317A0DB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26C2E6C" w14:textId="7CB17F7C" w:rsidR="00DF198B" w:rsidRPr="00DF198B" w:rsidRDefault="00C334DE" w:rsidP="00874FE7">
            <w:pPr>
              <w:pStyle w:val="Heading1"/>
            </w:pPr>
            <w:r>
              <w:t>The Battle of Neighborhoods</w:t>
            </w:r>
          </w:p>
        </w:tc>
        <w:tc>
          <w:tcPr>
            <w:tcW w:w="1199" w:type="dxa"/>
            <w:gridSpan w:val="2"/>
            <w:tcBorders>
              <w:left w:val="single" w:sz="18" w:space="0" w:color="476166" w:themeColor="accent1"/>
            </w:tcBorders>
          </w:tcPr>
          <w:p w14:paraId="7B3DA705" w14:textId="77777777" w:rsidR="00DF198B" w:rsidRDefault="00DF198B"/>
        </w:tc>
      </w:tr>
      <w:tr w:rsidR="00DF198B" w14:paraId="3AD438D5" w14:textId="77777777" w:rsidTr="00185F4A">
        <w:trPr>
          <w:trHeight w:val="1837"/>
        </w:trPr>
        <w:tc>
          <w:tcPr>
            <w:tcW w:w="1170" w:type="dxa"/>
          </w:tcPr>
          <w:p w14:paraId="5742D2F6" w14:textId="77777777" w:rsidR="00DF198B" w:rsidRDefault="00DF198B"/>
        </w:tc>
        <w:tc>
          <w:tcPr>
            <w:tcW w:w="8460" w:type="dxa"/>
            <w:gridSpan w:val="7"/>
          </w:tcPr>
          <w:p w14:paraId="39A41DC1" w14:textId="77777777" w:rsidR="00DF198B" w:rsidRDefault="00DF198B"/>
        </w:tc>
        <w:tc>
          <w:tcPr>
            <w:tcW w:w="1160" w:type="dxa"/>
          </w:tcPr>
          <w:p w14:paraId="68164EA7" w14:textId="77777777" w:rsidR="00DF198B" w:rsidRDefault="00DF198B"/>
        </w:tc>
      </w:tr>
      <w:tr w:rsidR="00DF198B" w14:paraId="183D3146" w14:textId="77777777" w:rsidTr="00185F4A">
        <w:trPr>
          <w:trHeight w:val="929"/>
        </w:trPr>
        <w:tc>
          <w:tcPr>
            <w:tcW w:w="2397" w:type="dxa"/>
            <w:gridSpan w:val="4"/>
          </w:tcPr>
          <w:p w14:paraId="7A9506E3" w14:textId="77777777" w:rsidR="00DF198B" w:rsidRDefault="00DF198B"/>
        </w:tc>
        <w:tc>
          <w:tcPr>
            <w:tcW w:w="5995" w:type="dxa"/>
            <w:shd w:val="clear" w:color="auto" w:fill="FFFFFF" w:themeFill="background1"/>
          </w:tcPr>
          <w:p w14:paraId="4236258E" w14:textId="77777777" w:rsidR="00DF198B" w:rsidRPr="00DF198B" w:rsidRDefault="00DF198B" w:rsidP="00DF198B">
            <w:pPr>
              <w:jc w:val="center"/>
              <w:rPr>
                <w:rFonts w:ascii="Georgia" w:hAnsi="Georgia"/>
                <w:sz w:val="48"/>
                <w:szCs w:val="48"/>
              </w:rPr>
            </w:pPr>
          </w:p>
        </w:tc>
        <w:tc>
          <w:tcPr>
            <w:tcW w:w="2398" w:type="dxa"/>
            <w:gridSpan w:val="4"/>
          </w:tcPr>
          <w:p w14:paraId="324B926D" w14:textId="77777777" w:rsidR="00DF198B" w:rsidRDefault="00DF198B"/>
        </w:tc>
      </w:tr>
      <w:tr w:rsidR="00DF198B" w14:paraId="1FF08FEB" w14:textId="77777777" w:rsidTr="00185F4A">
        <w:trPr>
          <w:trHeight w:val="1460"/>
        </w:trPr>
        <w:tc>
          <w:tcPr>
            <w:tcW w:w="2397" w:type="dxa"/>
            <w:gridSpan w:val="4"/>
          </w:tcPr>
          <w:p w14:paraId="7E97FD74" w14:textId="77777777" w:rsidR="00DF198B" w:rsidRDefault="00DF198B"/>
        </w:tc>
        <w:tc>
          <w:tcPr>
            <w:tcW w:w="5995" w:type="dxa"/>
            <w:shd w:val="clear" w:color="auto" w:fill="FFFFFF" w:themeFill="background1"/>
          </w:tcPr>
          <w:p w14:paraId="0185D213" w14:textId="77777777" w:rsidR="00C334DE" w:rsidRDefault="00C334DE" w:rsidP="00874FE7">
            <w:pPr>
              <w:pStyle w:val="Heading2"/>
            </w:pPr>
            <w:r>
              <w:t xml:space="preserve">Chander </w:t>
            </w:r>
          </w:p>
          <w:p w14:paraId="27E33FBB" w14:textId="460D265F" w:rsidR="00DF198B" w:rsidRPr="00DF198B" w:rsidRDefault="00C334DE" w:rsidP="00874FE7">
            <w:pPr>
              <w:pStyle w:val="Heading2"/>
            </w:pPr>
            <w:r>
              <w:t>Bijlani</w:t>
            </w:r>
          </w:p>
        </w:tc>
        <w:tc>
          <w:tcPr>
            <w:tcW w:w="2398" w:type="dxa"/>
            <w:gridSpan w:val="4"/>
          </w:tcPr>
          <w:p w14:paraId="5410B4AF" w14:textId="77777777" w:rsidR="00DF198B" w:rsidRDefault="00DF198B"/>
        </w:tc>
      </w:tr>
      <w:tr w:rsidR="00DF198B" w14:paraId="78932D5E" w14:textId="77777777" w:rsidTr="00185F4A">
        <w:trPr>
          <w:trHeight w:val="7176"/>
        </w:trPr>
        <w:tc>
          <w:tcPr>
            <w:tcW w:w="2397" w:type="dxa"/>
            <w:gridSpan w:val="4"/>
            <w:vAlign w:val="bottom"/>
          </w:tcPr>
          <w:p w14:paraId="6ACDE4E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7D2D358" w14:textId="7BA11491" w:rsidR="00DF198B" w:rsidRPr="00DF198B" w:rsidRDefault="00C334DE" w:rsidP="00874FE7">
            <w:pPr>
              <w:pStyle w:val="Heading3"/>
            </w:pPr>
            <w:r>
              <w:t>29 November 2020</w:t>
            </w:r>
          </w:p>
          <w:p w14:paraId="6E02D2F9" w14:textId="77777777" w:rsidR="00874FE7" w:rsidRPr="00DF198B" w:rsidRDefault="005B71AA" w:rsidP="00874FE7">
            <w:pPr>
              <w:pStyle w:val="Heading3"/>
            </w:pPr>
            <w:sdt>
              <w:sdtPr>
                <w:id w:val="-1516760087"/>
                <w:placeholder>
                  <w:docPart w:val="EE08C8E9E1FD4302994290A330794A61"/>
                </w:placeholder>
                <w:temporary/>
                <w:showingPlcHdr/>
                <w15:appearance w15:val="hidden"/>
              </w:sdtPr>
              <w:sdtContent>
                <w:r w:rsidR="00874FE7" w:rsidRPr="00DF198B">
                  <w:t>—</w:t>
                </w:r>
              </w:sdtContent>
            </w:sdt>
          </w:p>
          <w:p w14:paraId="7D648BF8" w14:textId="41E1F2E5" w:rsidR="00DF198B" w:rsidRPr="00DF198B" w:rsidRDefault="00C334DE" w:rsidP="00874FE7">
            <w:pPr>
              <w:pStyle w:val="Heading3"/>
            </w:pPr>
            <w:r>
              <w:t>Applied Data Science Capstone</w:t>
            </w:r>
          </w:p>
          <w:p w14:paraId="155AB07E" w14:textId="77777777" w:rsidR="00DF198B" w:rsidRPr="00DF198B" w:rsidRDefault="005B71AA" w:rsidP="00874FE7">
            <w:pPr>
              <w:pStyle w:val="Heading3"/>
            </w:pPr>
            <w:sdt>
              <w:sdtPr>
                <w:id w:val="1492440299"/>
                <w:placeholder>
                  <w:docPart w:val="5E8214948EEC4C098639AA05AB9F9436"/>
                </w:placeholder>
                <w:temporary/>
                <w:showingPlcHdr/>
                <w15:appearance w15:val="hidden"/>
              </w:sdtPr>
              <w:sdtContent>
                <w:r w:rsidR="00874FE7" w:rsidRPr="00DF198B">
                  <w:t>—</w:t>
                </w:r>
              </w:sdtContent>
            </w:sdt>
          </w:p>
          <w:p w14:paraId="53318DF1" w14:textId="2A058CA8" w:rsidR="00DF198B" w:rsidRDefault="00C334DE" w:rsidP="00874FE7">
            <w:pPr>
              <w:pStyle w:val="Heading3"/>
            </w:pPr>
            <w:r>
              <w:t>IBM/Coursera</w:t>
            </w:r>
          </w:p>
          <w:p w14:paraId="2F1F2AEC" w14:textId="77777777" w:rsidR="00DF198B" w:rsidRPr="00DF198B" w:rsidRDefault="00DF198B" w:rsidP="00DF198B"/>
        </w:tc>
        <w:tc>
          <w:tcPr>
            <w:tcW w:w="2398" w:type="dxa"/>
            <w:gridSpan w:val="4"/>
            <w:vAlign w:val="bottom"/>
          </w:tcPr>
          <w:p w14:paraId="59BE6771" w14:textId="77777777" w:rsidR="00DF198B" w:rsidRDefault="00DF198B" w:rsidP="00DF198B">
            <w:pPr>
              <w:jc w:val="center"/>
            </w:pPr>
          </w:p>
        </w:tc>
      </w:tr>
      <w:tr w:rsidR="00DF198B" w14:paraId="467FA0A0" w14:textId="77777777" w:rsidTr="00185F4A">
        <w:tc>
          <w:tcPr>
            <w:tcW w:w="2340" w:type="dxa"/>
            <w:gridSpan w:val="3"/>
          </w:tcPr>
          <w:p w14:paraId="41406EC0" w14:textId="77777777" w:rsidR="00DF198B" w:rsidRDefault="00DF198B"/>
        </w:tc>
        <w:tc>
          <w:tcPr>
            <w:tcW w:w="6120" w:type="dxa"/>
            <w:gridSpan w:val="3"/>
          </w:tcPr>
          <w:p w14:paraId="5FE5A27A" w14:textId="77777777" w:rsidR="00DF198B" w:rsidRDefault="00DF198B"/>
        </w:tc>
        <w:tc>
          <w:tcPr>
            <w:tcW w:w="2330" w:type="dxa"/>
            <w:gridSpan w:val="3"/>
          </w:tcPr>
          <w:p w14:paraId="0796FD49" w14:textId="77777777" w:rsidR="00DF198B" w:rsidRDefault="00DF198B"/>
        </w:tc>
      </w:tr>
    </w:tbl>
    <w:p w14:paraId="2942026D" w14:textId="77777777" w:rsidR="00DF198B" w:rsidRDefault="00DF198B"/>
    <w:p w14:paraId="6463E371"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141FADA4" wp14:editId="1E552F31">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2A91"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450030A2" wp14:editId="33569BC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7F6A7B3" w14:textId="77777777" w:rsidTr="00185F4A">
        <w:trPr>
          <w:trHeight w:val="1152"/>
        </w:trPr>
        <w:tc>
          <w:tcPr>
            <w:tcW w:w="2158" w:type="dxa"/>
          </w:tcPr>
          <w:p w14:paraId="671949B4" w14:textId="77777777" w:rsidR="002D2200" w:rsidRDefault="002D2200"/>
        </w:tc>
        <w:tc>
          <w:tcPr>
            <w:tcW w:w="2158" w:type="dxa"/>
            <w:gridSpan w:val="3"/>
            <w:tcBorders>
              <w:bottom w:val="single" w:sz="18" w:space="0" w:color="476166" w:themeColor="accent1"/>
            </w:tcBorders>
          </w:tcPr>
          <w:p w14:paraId="502D6E8F" w14:textId="77777777" w:rsidR="002D2200" w:rsidRDefault="002D2200"/>
        </w:tc>
        <w:tc>
          <w:tcPr>
            <w:tcW w:w="2158" w:type="dxa"/>
            <w:tcBorders>
              <w:bottom w:val="single" w:sz="18" w:space="0" w:color="476166" w:themeColor="accent1"/>
            </w:tcBorders>
          </w:tcPr>
          <w:p w14:paraId="79F73A90" w14:textId="77777777" w:rsidR="002D2200" w:rsidRDefault="002D2200"/>
        </w:tc>
        <w:tc>
          <w:tcPr>
            <w:tcW w:w="2167" w:type="dxa"/>
            <w:gridSpan w:val="3"/>
            <w:tcBorders>
              <w:bottom w:val="single" w:sz="18" w:space="0" w:color="476166" w:themeColor="accent1"/>
            </w:tcBorders>
          </w:tcPr>
          <w:p w14:paraId="1C8EA59E" w14:textId="77777777" w:rsidR="002D2200" w:rsidRDefault="002D2200"/>
        </w:tc>
        <w:tc>
          <w:tcPr>
            <w:tcW w:w="2158" w:type="dxa"/>
          </w:tcPr>
          <w:p w14:paraId="27746941" w14:textId="77777777" w:rsidR="002D2200" w:rsidRDefault="002D2200"/>
        </w:tc>
      </w:tr>
      <w:tr w:rsidR="002D2200" w14:paraId="130DCC44" w14:textId="77777777" w:rsidTr="00185F4A">
        <w:trPr>
          <w:trHeight w:val="664"/>
        </w:trPr>
        <w:tc>
          <w:tcPr>
            <w:tcW w:w="2158" w:type="dxa"/>
            <w:tcBorders>
              <w:right w:val="single" w:sz="18" w:space="0" w:color="476166" w:themeColor="accent1"/>
            </w:tcBorders>
          </w:tcPr>
          <w:p w14:paraId="0C8C43A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C0B943C" w14:textId="1FF546EA" w:rsidR="002D2200" w:rsidRPr="00E74B29" w:rsidRDefault="00C334DE" w:rsidP="00874FE7">
            <w:pPr>
              <w:pStyle w:val="Heading4"/>
            </w:pPr>
            <w:r>
              <w:t xml:space="preserve">Table </w:t>
            </w:r>
            <w:proofErr w:type="gramStart"/>
            <w:r>
              <w:t>Of</w:t>
            </w:r>
            <w:proofErr w:type="gramEnd"/>
            <w:r>
              <w:t xml:space="preserve"> Contents</w:t>
            </w:r>
          </w:p>
        </w:tc>
        <w:tc>
          <w:tcPr>
            <w:tcW w:w="2158" w:type="dxa"/>
            <w:tcBorders>
              <w:left w:val="single" w:sz="18" w:space="0" w:color="476166" w:themeColor="accent1"/>
            </w:tcBorders>
          </w:tcPr>
          <w:p w14:paraId="6342C1B3" w14:textId="77777777" w:rsidR="002D2200" w:rsidRDefault="002D2200"/>
        </w:tc>
      </w:tr>
      <w:tr w:rsidR="002D2200" w14:paraId="671E23DE" w14:textId="77777777" w:rsidTr="00185F4A">
        <w:trPr>
          <w:trHeight w:val="311"/>
        </w:trPr>
        <w:tc>
          <w:tcPr>
            <w:tcW w:w="2158" w:type="dxa"/>
          </w:tcPr>
          <w:p w14:paraId="1362172F" w14:textId="77777777" w:rsidR="002D2200" w:rsidRDefault="002D2200"/>
        </w:tc>
        <w:tc>
          <w:tcPr>
            <w:tcW w:w="2158" w:type="dxa"/>
            <w:gridSpan w:val="3"/>
            <w:tcBorders>
              <w:top w:val="single" w:sz="18" w:space="0" w:color="476166" w:themeColor="accent1"/>
              <w:bottom w:val="single" w:sz="18" w:space="0" w:color="476166" w:themeColor="accent1"/>
            </w:tcBorders>
          </w:tcPr>
          <w:p w14:paraId="35202EAE" w14:textId="77777777" w:rsidR="002D2200" w:rsidRDefault="002D2200"/>
        </w:tc>
        <w:tc>
          <w:tcPr>
            <w:tcW w:w="2158" w:type="dxa"/>
            <w:tcBorders>
              <w:top w:val="single" w:sz="18" w:space="0" w:color="476166" w:themeColor="accent1"/>
              <w:bottom w:val="single" w:sz="18" w:space="0" w:color="476166" w:themeColor="accent1"/>
            </w:tcBorders>
          </w:tcPr>
          <w:p w14:paraId="2EABA36D" w14:textId="77777777" w:rsidR="002D2200" w:rsidRDefault="002D2200"/>
        </w:tc>
        <w:tc>
          <w:tcPr>
            <w:tcW w:w="2167" w:type="dxa"/>
            <w:gridSpan w:val="3"/>
            <w:tcBorders>
              <w:top w:val="single" w:sz="18" w:space="0" w:color="476166" w:themeColor="accent1"/>
              <w:bottom w:val="single" w:sz="18" w:space="0" w:color="476166" w:themeColor="accent1"/>
            </w:tcBorders>
          </w:tcPr>
          <w:p w14:paraId="09A95AC0" w14:textId="77777777" w:rsidR="002D2200" w:rsidRDefault="002D2200"/>
        </w:tc>
        <w:tc>
          <w:tcPr>
            <w:tcW w:w="2158" w:type="dxa"/>
          </w:tcPr>
          <w:p w14:paraId="410B3C89" w14:textId="77777777" w:rsidR="002D2200" w:rsidRDefault="002D2200"/>
        </w:tc>
      </w:tr>
      <w:tr w:rsidR="00E74B29" w14:paraId="4456A867" w14:textId="77777777" w:rsidTr="00185F4A">
        <w:trPr>
          <w:trHeight w:val="576"/>
        </w:trPr>
        <w:tc>
          <w:tcPr>
            <w:tcW w:w="2158" w:type="dxa"/>
            <w:tcBorders>
              <w:right w:val="single" w:sz="18" w:space="0" w:color="476166" w:themeColor="accent1"/>
            </w:tcBorders>
          </w:tcPr>
          <w:p w14:paraId="0A52DC29"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7D4C293" w14:textId="77777777" w:rsidR="00E74B29" w:rsidRDefault="00E74B29"/>
        </w:tc>
        <w:tc>
          <w:tcPr>
            <w:tcW w:w="4321" w:type="dxa"/>
            <w:gridSpan w:val="3"/>
            <w:tcBorders>
              <w:top w:val="single" w:sz="18" w:space="0" w:color="476166" w:themeColor="accent1"/>
            </w:tcBorders>
            <w:shd w:val="clear" w:color="auto" w:fill="FFFFFF" w:themeFill="background1"/>
          </w:tcPr>
          <w:p w14:paraId="2839454A"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823F117" w14:textId="77777777" w:rsidR="00E74B29" w:rsidRDefault="00E74B29"/>
        </w:tc>
        <w:tc>
          <w:tcPr>
            <w:tcW w:w="2158" w:type="dxa"/>
            <w:tcBorders>
              <w:left w:val="single" w:sz="18" w:space="0" w:color="476166" w:themeColor="accent1"/>
            </w:tcBorders>
          </w:tcPr>
          <w:p w14:paraId="55E4C497" w14:textId="77777777" w:rsidR="00E74B29" w:rsidRDefault="00E74B29"/>
        </w:tc>
      </w:tr>
      <w:tr w:rsidR="000E4641" w14:paraId="581E91B3" w14:textId="77777777" w:rsidTr="00185F4A">
        <w:trPr>
          <w:trHeight w:val="4447"/>
        </w:trPr>
        <w:tc>
          <w:tcPr>
            <w:tcW w:w="2158" w:type="dxa"/>
            <w:vMerge w:val="restart"/>
            <w:tcBorders>
              <w:right w:val="single" w:sz="18" w:space="0" w:color="476166" w:themeColor="accent1"/>
            </w:tcBorders>
          </w:tcPr>
          <w:p w14:paraId="4B873F33" w14:textId="77777777" w:rsidR="000E4641" w:rsidRDefault="000E4641"/>
        </w:tc>
        <w:tc>
          <w:tcPr>
            <w:tcW w:w="542" w:type="dxa"/>
            <w:vMerge w:val="restart"/>
            <w:tcBorders>
              <w:left w:val="single" w:sz="18" w:space="0" w:color="476166" w:themeColor="accent1"/>
            </w:tcBorders>
            <w:shd w:val="clear" w:color="auto" w:fill="FFFFFF" w:themeFill="background1"/>
          </w:tcPr>
          <w:p w14:paraId="1E9061D1" w14:textId="77777777" w:rsidR="000E4641" w:rsidRDefault="000E4641"/>
        </w:tc>
        <w:tc>
          <w:tcPr>
            <w:tcW w:w="540" w:type="dxa"/>
            <w:shd w:val="clear" w:color="auto" w:fill="FFFFFF" w:themeFill="background1"/>
          </w:tcPr>
          <w:p w14:paraId="2405640C" w14:textId="77777777" w:rsidR="000E4641" w:rsidRDefault="000E4641"/>
        </w:tc>
        <w:tc>
          <w:tcPr>
            <w:tcW w:w="4321" w:type="dxa"/>
            <w:gridSpan w:val="3"/>
            <w:shd w:val="clear" w:color="auto" w:fill="FFFFFF" w:themeFill="background1"/>
          </w:tcPr>
          <w:p w14:paraId="43CF8F0C" w14:textId="77777777" w:rsidR="00C334DE" w:rsidRPr="00C334DE" w:rsidRDefault="00C334DE" w:rsidP="00C334DE">
            <w:pPr>
              <w:pStyle w:val="Text"/>
              <w:numPr>
                <w:ilvl w:val="0"/>
                <w:numId w:val="2"/>
              </w:numPr>
              <w:spacing w:line="480" w:lineRule="auto"/>
            </w:pPr>
            <w:r w:rsidRPr="00C334DE">
              <w:t>INTRODUCTION</w:t>
            </w:r>
          </w:p>
          <w:p w14:paraId="3F8BF37B" w14:textId="77777777" w:rsidR="00C334DE" w:rsidRPr="00C334DE" w:rsidRDefault="00C334DE" w:rsidP="00C334DE">
            <w:pPr>
              <w:pStyle w:val="Text"/>
              <w:numPr>
                <w:ilvl w:val="0"/>
                <w:numId w:val="2"/>
              </w:numPr>
              <w:spacing w:line="480" w:lineRule="auto"/>
            </w:pPr>
            <w:r w:rsidRPr="00C334DE">
              <w:t>DATA</w:t>
            </w:r>
          </w:p>
          <w:p w14:paraId="6198B89C" w14:textId="77777777" w:rsidR="00C334DE" w:rsidRPr="00C334DE" w:rsidRDefault="00C334DE" w:rsidP="00C334DE">
            <w:pPr>
              <w:pStyle w:val="Text"/>
              <w:numPr>
                <w:ilvl w:val="0"/>
                <w:numId w:val="2"/>
              </w:numPr>
              <w:spacing w:line="480" w:lineRule="auto"/>
            </w:pPr>
            <w:r w:rsidRPr="00C334DE">
              <w:t>METHODOLOGY</w:t>
            </w:r>
          </w:p>
          <w:p w14:paraId="59948FD8" w14:textId="57505197" w:rsidR="00C334DE" w:rsidRPr="00C334DE" w:rsidRDefault="00C334DE" w:rsidP="00C334DE">
            <w:pPr>
              <w:pStyle w:val="Text"/>
              <w:numPr>
                <w:ilvl w:val="0"/>
                <w:numId w:val="2"/>
              </w:numPr>
              <w:spacing w:line="480" w:lineRule="auto"/>
            </w:pPr>
            <w:r>
              <w:t>RESULTS AND DISCUSSION</w:t>
            </w:r>
          </w:p>
          <w:p w14:paraId="6784FB17" w14:textId="77777777" w:rsidR="00C334DE" w:rsidRPr="00C334DE" w:rsidRDefault="00C334DE" w:rsidP="00C334DE">
            <w:pPr>
              <w:pStyle w:val="Text"/>
              <w:numPr>
                <w:ilvl w:val="0"/>
                <w:numId w:val="2"/>
              </w:numPr>
              <w:spacing w:line="480" w:lineRule="auto"/>
            </w:pPr>
            <w:r w:rsidRPr="00C334DE">
              <w:t>CONCLUSION</w:t>
            </w:r>
          </w:p>
          <w:p w14:paraId="6ED67248" w14:textId="77777777" w:rsidR="000E4641" w:rsidRPr="00E74B29" w:rsidRDefault="000E4641" w:rsidP="00C334DE">
            <w:pPr>
              <w:pStyle w:val="Text"/>
              <w:ind w:left="720"/>
            </w:pPr>
          </w:p>
        </w:tc>
        <w:tc>
          <w:tcPr>
            <w:tcW w:w="540" w:type="dxa"/>
            <w:shd w:val="clear" w:color="auto" w:fill="FFFFFF" w:themeFill="background1"/>
          </w:tcPr>
          <w:p w14:paraId="33EB1F14"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5E1423E5"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45B1FC08" w14:textId="77777777" w:rsidR="000E4641" w:rsidRDefault="000E4641"/>
        </w:tc>
      </w:tr>
      <w:tr w:rsidR="000E4641" w14:paraId="00879462" w14:textId="77777777" w:rsidTr="00185F4A">
        <w:trPr>
          <w:trHeight w:val="1008"/>
        </w:trPr>
        <w:tc>
          <w:tcPr>
            <w:tcW w:w="2158" w:type="dxa"/>
            <w:vMerge/>
            <w:tcBorders>
              <w:right w:val="single" w:sz="18" w:space="0" w:color="476166" w:themeColor="accent1"/>
            </w:tcBorders>
          </w:tcPr>
          <w:p w14:paraId="27C87538"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50459C1E" w14:textId="77777777" w:rsidR="000E4641" w:rsidRDefault="000E4641"/>
        </w:tc>
        <w:tc>
          <w:tcPr>
            <w:tcW w:w="5401" w:type="dxa"/>
            <w:gridSpan w:val="5"/>
            <w:vMerge w:val="restart"/>
            <w:shd w:val="clear" w:color="auto" w:fill="FFFFFF" w:themeFill="background1"/>
          </w:tcPr>
          <w:p w14:paraId="1982FC46" w14:textId="77777777" w:rsidR="000E4641" w:rsidRPr="00E74B29" w:rsidRDefault="000E4641">
            <w:pPr>
              <w:rPr>
                <w:rFonts w:ascii="Georgia" w:hAnsi="Georgia"/>
                <w:sz w:val="28"/>
                <w:szCs w:val="28"/>
              </w:rPr>
            </w:pPr>
            <w:r w:rsidRPr="004909D9">
              <w:rPr>
                <w:noProof/>
                <w:lang w:eastAsia="en-AU"/>
              </w:rPr>
              <w:drawing>
                <wp:inline distT="0" distB="0" distL="0" distR="0" wp14:anchorId="1CA314D6" wp14:editId="37630CAA">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114C6F2"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252110A0" w14:textId="77777777" w:rsidR="000E4641" w:rsidRDefault="000E4641"/>
        </w:tc>
      </w:tr>
      <w:tr w:rsidR="000E4641" w14:paraId="5E3C948F" w14:textId="77777777" w:rsidTr="00185F4A">
        <w:trPr>
          <w:trHeight w:val="1728"/>
        </w:trPr>
        <w:tc>
          <w:tcPr>
            <w:tcW w:w="2158" w:type="dxa"/>
            <w:vMerge w:val="restart"/>
          </w:tcPr>
          <w:p w14:paraId="6C54274D" w14:textId="77777777" w:rsidR="000E4641" w:rsidRDefault="000E4641"/>
        </w:tc>
        <w:tc>
          <w:tcPr>
            <w:tcW w:w="542" w:type="dxa"/>
            <w:tcBorders>
              <w:top w:val="single" w:sz="18" w:space="0" w:color="476166" w:themeColor="accent1"/>
            </w:tcBorders>
          </w:tcPr>
          <w:p w14:paraId="73749B8C" w14:textId="77777777" w:rsidR="000E4641" w:rsidRDefault="000E4641" w:rsidP="00E74B29">
            <w:pPr>
              <w:jc w:val="center"/>
            </w:pPr>
          </w:p>
        </w:tc>
        <w:tc>
          <w:tcPr>
            <w:tcW w:w="5401" w:type="dxa"/>
            <w:gridSpan w:val="5"/>
            <w:vMerge/>
          </w:tcPr>
          <w:p w14:paraId="5B8048DD" w14:textId="77777777" w:rsidR="000E4641" w:rsidRDefault="000E4641" w:rsidP="00E74B29">
            <w:pPr>
              <w:jc w:val="center"/>
            </w:pPr>
          </w:p>
        </w:tc>
        <w:tc>
          <w:tcPr>
            <w:tcW w:w="540" w:type="dxa"/>
            <w:tcBorders>
              <w:top w:val="single" w:sz="18" w:space="0" w:color="476166" w:themeColor="accent1"/>
            </w:tcBorders>
          </w:tcPr>
          <w:p w14:paraId="63781BA0" w14:textId="77777777" w:rsidR="000E4641" w:rsidRDefault="000E4641" w:rsidP="00E74B29">
            <w:pPr>
              <w:jc w:val="center"/>
            </w:pPr>
          </w:p>
        </w:tc>
        <w:tc>
          <w:tcPr>
            <w:tcW w:w="2158" w:type="dxa"/>
            <w:vMerge w:val="restart"/>
          </w:tcPr>
          <w:p w14:paraId="11C8C50F" w14:textId="77777777" w:rsidR="000E4641" w:rsidRDefault="000E4641"/>
        </w:tc>
      </w:tr>
      <w:tr w:rsidR="000E4641" w14:paraId="2D0C1CAE" w14:textId="77777777" w:rsidTr="00185F4A">
        <w:trPr>
          <w:trHeight w:val="1728"/>
        </w:trPr>
        <w:tc>
          <w:tcPr>
            <w:tcW w:w="2158" w:type="dxa"/>
            <w:vMerge/>
          </w:tcPr>
          <w:p w14:paraId="551C100F" w14:textId="77777777" w:rsidR="000E4641" w:rsidRDefault="000E4641"/>
        </w:tc>
        <w:tc>
          <w:tcPr>
            <w:tcW w:w="542" w:type="dxa"/>
          </w:tcPr>
          <w:p w14:paraId="30A0EEAF" w14:textId="77777777" w:rsidR="000E4641" w:rsidRDefault="000E4641" w:rsidP="00E74B29">
            <w:pPr>
              <w:jc w:val="center"/>
            </w:pPr>
          </w:p>
        </w:tc>
        <w:tc>
          <w:tcPr>
            <w:tcW w:w="5401" w:type="dxa"/>
            <w:gridSpan w:val="5"/>
            <w:vMerge/>
          </w:tcPr>
          <w:p w14:paraId="28F1843F" w14:textId="77777777" w:rsidR="000E4641" w:rsidRDefault="000E4641" w:rsidP="00E74B29">
            <w:pPr>
              <w:jc w:val="center"/>
            </w:pPr>
          </w:p>
        </w:tc>
        <w:tc>
          <w:tcPr>
            <w:tcW w:w="540" w:type="dxa"/>
          </w:tcPr>
          <w:p w14:paraId="546B221A" w14:textId="77777777" w:rsidR="000E4641" w:rsidRDefault="000E4641" w:rsidP="00E74B29">
            <w:pPr>
              <w:jc w:val="center"/>
            </w:pPr>
          </w:p>
        </w:tc>
        <w:tc>
          <w:tcPr>
            <w:tcW w:w="2158" w:type="dxa"/>
            <w:vMerge/>
          </w:tcPr>
          <w:p w14:paraId="2D0828A5" w14:textId="77777777" w:rsidR="000E4641" w:rsidRDefault="000E4641"/>
        </w:tc>
      </w:tr>
    </w:tbl>
    <w:p w14:paraId="44B517C7" w14:textId="77777777" w:rsidR="002D2200" w:rsidRDefault="002D2200"/>
    <w:p w14:paraId="725DFB97"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6DE9B510" wp14:editId="39D428D0">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888"/>
        <w:gridCol w:w="20"/>
        <w:gridCol w:w="171"/>
        <w:gridCol w:w="20"/>
      </w:tblGrid>
      <w:tr w:rsidR="0048120C" w14:paraId="7EFBC2C7" w14:textId="77777777" w:rsidTr="00537920">
        <w:trPr>
          <w:trHeight w:val="2537"/>
        </w:trPr>
        <w:tc>
          <w:tcPr>
            <w:tcW w:w="2158" w:type="dxa"/>
            <w:gridSpan w:val="2"/>
          </w:tcPr>
          <w:p w14:paraId="1A89C8F1" w14:textId="77777777" w:rsidR="0048120C" w:rsidRDefault="0048120C"/>
        </w:tc>
        <w:tc>
          <w:tcPr>
            <w:tcW w:w="2158" w:type="dxa"/>
            <w:tcBorders>
              <w:bottom w:val="single" w:sz="18" w:space="0" w:color="476166" w:themeColor="accent1"/>
            </w:tcBorders>
          </w:tcPr>
          <w:p w14:paraId="32EE8D68" w14:textId="75D39EA3" w:rsidR="0048120C" w:rsidRDefault="0048120C"/>
        </w:tc>
        <w:tc>
          <w:tcPr>
            <w:tcW w:w="2158" w:type="dxa"/>
            <w:tcBorders>
              <w:bottom w:val="single" w:sz="18" w:space="0" w:color="476166" w:themeColor="accent1"/>
            </w:tcBorders>
          </w:tcPr>
          <w:p w14:paraId="04B3B00B" w14:textId="77777777" w:rsidR="0048120C" w:rsidRDefault="0048120C"/>
        </w:tc>
        <w:tc>
          <w:tcPr>
            <w:tcW w:w="2158" w:type="dxa"/>
            <w:tcBorders>
              <w:bottom w:val="single" w:sz="18" w:space="0" w:color="476166" w:themeColor="accent1"/>
            </w:tcBorders>
          </w:tcPr>
          <w:p w14:paraId="7C7540A0" w14:textId="77777777" w:rsidR="0048120C" w:rsidRDefault="0048120C"/>
        </w:tc>
        <w:tc>
          <w:tcPr>
            <w:tcW w:w="1099" w:type="dxa"/>
            <w:gridSpan w:val="4"/>
          </w:tcPr>
          <w:p w14:paraId="393D47E4" w14:textId="77777777" w:rsidR="0048120C" w:rsidRDefault="0048120C"/>
        </w:tc>
      </w:tr>
      <w:tr w:rsidR="0048120C" w14:paraId="57D2C69E" w14:textId="77777777" w:rsidTr="00537920">
        <w:trPr>
          <w:trHeight w:val="800"/>
        </w:trPr>
        <w:tc>
          <w:tcPr>
            <w:tcW w:w="2158" w:type="dxa"/>
            <w:gridSpan w:val="2"/>
            <w:tcBorders>
              <w:right w:val="single" w:sz="18" w:space="0" w:color="476166" w:themeColor="accent1"/>
            </w:tcBorders>
          </w:tcPr>
          <w:p w14:paraId="1B6C3B0A"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221B418" w14:textId="45634478" w:rsidR="0048120C" w:rsidRDefault="00537920" w:rsidP="00837914">
            <w:pPr>
              <w:pStyle w:val="Heading4"/>
            </w:pPr>
            <w:r>
              <w:t>INTRODUCTION</w:t>
            </w:r>
          </w:p>
        </w:tc>
        <w:tc>
          <w:tcPr>
            <w:tcW w:w="1099" w:type="dxa"/>
            <w:gridSpan w:val="4"/>
            <w:tcBorders>
              <w:left w:val="single" w:sz="18" w:space="0" w:color="476166" w:themeColor="accent1"/>
            </w:tcBorders>
          </w:tcPr>
          <w:p w14:paraId="0206BECF" w14:textId="77777777" w:rsidR="0048120C" w:rsidRDefault="0048120C"/>
        </w:tc>
      </w:tr>
      <w:tr w:rsidR="0048120C" w14:paraId="4FAF0DDE" w14:textId="77777777" w:rsidTr="00537920">
        <w:tc>
          <w:tcPr>
            <w:tcW w:w="2158" w:type="dxa"/>
            <w:gridSpan w:val="2"/>
          </w:tcPr>
          <w:p w14:paraId="4C1A76D0" w14:textId="77777777" w:rsidR="0048120C" w:rsidRDefault="0048120C"/>
        </w:tc>
        <w:tc>
          <w:tcPr>
            <w:tcW w:w="2158" w:type="dxa"/>
            <w:tcBorders>
              <w:top w:val="single" w:sz="18" w:space="0" w:color="476166" w:themeColor="accent1"/>
            </w:tcBorders>
          </w:tcPr>
          <w:p w14:paraId="2E4CEB1F" w14:textId="77777777" w:rsidR="0048120C" w:rsidRDefault="0048120C"/>
        </w:tc>
        <w:tc>
          <w:tcPr>
            <w:tcW w:w="2158" w:type="dxa"/>
            <w:tcBorders>
              <w:top w:val="single" w:sz="18" w:space="0" w:color="476166" w:themeColor="accent1"/>
            </w:tcBorders>
          </w:tcPr>
          <w:p w14:paraId="57E4CAC5" w14:textId="77777777" w:rsidR="0048120C" w:rsidRDefault="0048120C"/>
        </w:tc>
        <w:tc>
          <w:tcPr>
            <w:tcW w:w="2158" w:type="dxa"/>
            <w:tcBorders>
              <w:top w:val="single" w:sz="18" w:space="0" w:color="476166" w:themeColor="accent1"/>
            </w:tcBorders>
          </w:tcPr>
          <w:p w14:paraId="7F43BE7B" w14:textId="77777777" w:rsidR="0048120C" w:rsidRDefault="0048120C"/>
        </w:tc>
        <w:tc>
          <w:tcPr>
            <w:tcW w:w="1099" w:type="dxa"/>
            <w:gridSpan w:val="4"/>
          </w:tcPr>
          <w:p w14:paraId="64EF697F" w14:textId="77777777" w:rsidR="0048120C" w:rsidRDefault="0048120C"/>
        </w:tc>
      </w:tr>
      <w:tr w:rsidR="0048120C" w14:paraId="2D4DAD0D" w14:textId="77777777" w:rsidTr="00537920">
        <w:trPr>
          <w:trHeight w:val="4546"/>
        </w:trPr>
        <w:tc>
          <w:tcPr>
            <w:tcW w:w="1079" w:type="dxa"/>
          </w:tcPr>
          <w:p w14:paraId="09B3EA99" w14:textId="77777777" w:rsidR="0048120C" w:rsidRDefault="0048120C"/>
        </w:tc>
        <w:tc>
          <w:tcPr>
            <w:tcW w:w="8632" w:type="dxa"/>
            <w:gridSpan w:val="7"/>
            <w:tcBorders>
              <w:top w:val="single" w:sz="18" w:space="0" w:color="476166" w:themeColor="accent1"/>
              <w:bottom w:val="single" w:sz="18" w:space="0" w:color="476166" w:themeColor="accent1"/>
            </w:tcBorders>
          </w:tcPr>
          <w:p w14:paraId="563BA71A" w14:textId="1919AC1E" w:rsidR="0048120C" w:rsidRPr="0048120C" w:rsidRDefault="00537920" w:rsidP="0048120C">
            <w:pPr>
              <w:pStyle w:val="Heading5"/>
            </w:pPr>
            <w:r>
              <w:t>PROBLEM DESCRIPTION</w:t>
            </w:r>
          </w:p>
          <w:p w14:paraId="49868123" w14:textId="77777777" w:rsidR="0048120C" w:rsidRDefault="0048120C" w:rsidP="0048120C"/>
          <w:p w14:paraId="000D24A9" w14:textId="2CE9B9A8" w:rsidR="00537920" w:rsidRDefault="00537920" w:rsidP="00537920">
            <w:pPr>
              <w:pStyle w:val="Text"/>
              <w:jc w:val="both"/>
            </w:pPr>
            <w:r>
              <w:t>Delhi, the capital of India is known for its food culture and rich lifestyle. It is influenced by the food habits of its residents and is where Mughlai cuisine originated. It includes a variety of international cuisines which are popular among the residents along with Indian cuisine.</w:t>
            </w:r>
          </w:p>
          <w:p w14:paraId="3CECE4DF" w14:textId="02094EC2" w:rsidR="0048120C" w:rsidRDefault="00537920" w:rsidP="00537920">
            <w:pPr>
              <w:pStyle w:val="Text"/>
              <w:jc w:val="both"/>
            </w:pPr>
            <w:proofErr w:type="gramStart"/>
            <w:r>
              <w:t>So</w:t>
            </w:r>
            <w:proofErr w:type="gramEnd"/>
            <w:r>
              <w:t xml:space="preserve"> the aim of this project is to find a suitable location in Delhi for a person who is looking to open his restaurant so that it gets people attention and can earn good profit to survive this competitive market and also for food delivering companies to look for popular food restaurants.</w:t>
            </w:r>
          </w:p>
        </w:tc>
        <w:tc>
          <w:tcPr>
            <w:tcW w:w="20" w:type="dxa"/>
          </w:tcPr>
          <w:p w14:paraId="67150AD6" w14:textId="77777777" w:rsidR="0048120C" w:rsidRDefault="0048120C"/>
        </w:tc>
      </w:tr>
      <w:tr w:rsidR="0048120C" w14:paraId="4D357955" w14:textId="77777777" w:rsidTr="003F1573">
        <w:trPr>
          <w:trHeight w:val="730"/>
        </w:trPr>
        <w:tc>
          <w:tcPr>
            <w:tcW w:w="1079" w:type="dxa"/>
          </w:tcPr>
          <w:p w14:paraId="17F4A87D" w14:textId="77777777" w:rsidR="0048120C" w:rsidRDefault="0048120C"/>
        </w:tc>
        <w:tc>
          <w:tcPr>
            <w:tcW w:w="8441" w:type="dxa"/>
            <w:gridSpan w:val="5"/>
            <w:tcBorders>
              <w:top w:val="single" w:sz="18" w:space="0" w:color="476166" w:themeColor="accent1"/>
            </w:tcBorders>
          </w:tcPr>
          <w:p w14:paraId="1FF071F1" w14:textId="26598960" w:rsidR="0048120C" w:rsidRDefault="00537920" w:rsidP="0048120C">
            <w:pPr>
              <w:pStyle w:val="Heading5"/>
            </w:pPr>
            <w:r w:rsidRPr="00537920">
              <w:t>Background Discussion:</w:t>
            </w:r>
          </w:p>
          <w:p w14:paraId="664FFCAC" w14:textId="77777777" w:rsidR="0048120C" w:rsidRPr="0048120C" w:rsidRDefault="0048120C" w:rsidP="0048120C"/>
        </w:tc>
        <w:tc>
          <w:tcPr>
            <w:tcW w:w="20" w:type="dxa"/>
            <w:tcBorders>
              <w:top w:val="single" w:sz="18" w:space="0" w:color="476166" w:themeColor="accent1"/>
            </w:tcBorders>
          </w:tcPr>
          <w:p w14:paraId="259D2F53" w14:textId="77777777" w:rsidR="0048120C" w:rsidRDefault="0048120C"/>
        </w:tc>
        <w:tc>
          <w:tcPr>
            <w:tcW w:w="171" w:type="dxa"/>
            <w:tcBorders>
              <w:top w:val="single" w:sz="18" w:space="0" w:color="476166" w:themeColor="accent1"/>
            </w:tcBorders>
          </w:tcPr>
          <w:p w14:paraId="1A2D38A7" w14:textId="77777777" w:rsidR="0048120C" w:rsidRDefault="0048120C"/>
        </w:tc>
        <w:tc>
          <w:tcPr>
            <w:tcW w:w="20" w:type="dxa"/>
          </w:tcPr>
          <w:p w14:paraId="53E32CAB" w14:textId="77777777" w:rsidR="0048120C" w:rsidRDefault="0048120C"/>
        </w:tc>
      </w:tr>
      <w:tr w:rsidR="0048120C" w14:paraId="19573439" w14:textId="77777777" w:rsidTr="003F1573">
        <w:trPr>
          <w:trHeight w:val="3990"/>
        </w:trPr>
        <w:tc>
          <w:tcPr>
            <w:tcW w:w="1079" w:type="dxa"/>
          </w:tcPr>
          <w:p w14:paraId="177C8A39" w14:textId="77777777" w:rsidR="0048120C" w:rsidRDefault="0048120C" w:rsidP="00537920">
            <w:pPr>
              <w:jc w:val="both"/>
            </w:pPr>
          </w:p>
        </w:tc>
        <w:tc>
          <w:tcPr>
            <w:tcW w:w="8441" w:type="dxa"/>
            <w:gridSpan w:val="5"/>
          </w:tcPr>
          <w:p w14:paraId="50CBAC67" w14:textId="77777777" w:rsidR="003F1573" w:rsidRDefault="00537920" w:rsidP="00537920">
            <w:pPr>
              <w:pStyle w:val="Text"/>
              <w:jc w:val="both"/>
            </w:pPr>
            <w:r w:rsidRPr="00537920">
              <w:t>Delhi ranks 62 in list of world’s best cities. The dearth of food habitsamong the delhi's residents created a unique style of cooking which became popular throughout the world, with dishes such as kebab, </w:t>
            </w:r>
          </w:p>
          <w:p w14:paraId="142CF8C6" w14:textId="77777777" w:rsidR="003F1573" w:rsidRDefault="00537920" w:rsidP="00537920">
            <w:pPr>
              <w:pStyle w:val="Text"/>
              <w:jc w:val="both"/>
            </w:pPr>
            <w:r w:rsidRPr="00537920">
              <w:t>biryani, tandoori. The city's classic dishes include butter chicken,</w:t>
            </w:r>
          </w:p>
          <w:p w14:paraId="6643FE39" w14:textId="77777777" w:rsidR="003F1573" w:rsidRDefault="00537920" w:rsidP="00537920">
            <w:pPr>
              <w:pStyle w:val="Text"/>
              <w:jc w:val="both"/>
            </w:pPr>
            <w:r w:rsidRPr="00537920">
              <w:t>dal makhani, shahi paneer, aloo chaat, chaat, dahi bhalla, kachori, </w:t>
            </w:r>
          </w:p>
          <w:p w14:paraId="2536039F" w14:textId="597CAD04" w:rsidR="00537920" w:rsidRPr="00537920" w:rsidRDefault="00537920" w:rsidP="00537920">
            <w:pPr>
              <w:pStyle w:val="Text"/>
              <w:jc w:val="both"/>
            </w:pPr>
            <w:r w:rsidRPr="00537920">
              <w:t>gol gappe, samosa, chole bhature, chole kulche, gulab jamun, jalebi and lassi.</w:t>
            </w:r>
          </w:p>
          <w:p w14:paraId="1FCF661B" w14:textId="7D12A5E1" w:rsidR="0048120C" w:rsidRDefault="0048120C" w:rsidP="00537920">
            <w:pPr>
              <w:pStyle w:val="Text"/>
              <w:jc w:val="both"/>
            </w:pPr>
          </w:p>
        </w:tc>
        <w:tc>
          <w:tcPr>
            <w:tcW w:w="20" w:type="dxa"/>
          </w:tcPr>
          <w:p w14:paraId="728CD287" w14:textId="77777777" w:rsidR="0048120C" w:rsidRDefault="0048120C" w:rsidP="0048120C">
            <w:pPr>
              <w:pStyle w:val="Text"/>
            </w:pPr>
          </w:p>
        </w:tc>
        <w:tc>
          <w:tcPr>
            <w:tcW w:w="171" w:type="dxa"/>
          </w:tcPr>
          <w:p w14:paraId="1F757224" w14:textId="0A0EBE53" w:rsidR="0048120C" w:rsidRDefault="0048120C" w:rsidP="00837914">
            <w:pPr>
              <w:pStyle w:val="Text"/>
            </w:pPr>
          </w:p>
        </w:tc>
        <w:tc>
          <w:tcPr>
            <w:tcW w:w="20" w:type="dxa"/>
          </w:tcPr>
          <w:p w14:paraId="77A89489" w14:textId="77777777" w:rsidR="0048120C" w:rsidRDefault="0048120C"/>
        </w:tc>
      </w:tr>
    </w:tbl>
    <w:p w14:paraId="417B2A46"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628"/>
        <w:gridCol w:w="530"/>
      </w:tblGrid>
      <w:tr w:rsidR="0048120C" w14:paraId="31D6FBEC" w14:textId="77777777" w:rsidTr="006B244A">
        <w:trPr>
          <w:trHeight w:val="1350"/>
        </w:trPr>
        <w:tc>
          <w:tcPr>
            <w:tcW w:w="1079" w:type="dxa"/>
          </w:tcPr>
          <w:p w14:paraId="2D11A8C8" w14:textId="77777777" w:rsidR="0048120C" w:rsidRPr="006B244A" w:rsidRDefault="0048120C">
            <w:pPr>
              <w:rPr>
                <w:sz w:val="52"/>
                <w:szCs w:val="52"/>
              </w:rPr>
            </w:pPr>
          </w:p>
        </w:tc>
        <w:tc>
          <w:tcPr>
            <w:tcW w:w="9181" w:type="dxa"/>
            <w:gridSpan w:val="5"/>
            <w:tcBorders>
              <w:bottom w:val="single" w:sz="18" w:space="0" w:color="476166" w:themeColor="accent1"/>
            </w:tcBorders>
            <w:vAlign w:val="center"/>
          </w:tcPr>
          <w:p w14:paraId="1984C2F8" w14:textId="3E778BCA" w:rsidR="0048120C" w:rsidRPr="006B244A" w:rsidRDefault="003F1573" w:rsidP="00837914">
            <w:pPr>
              <w:pStyle w:val="Quote"/>
              <w:rPr>
                <w:sz w:val="52"/>
                <w:szCs w:val="52"/>
              </w:rPr>
            </w:pPr>
            <w:r w:rsidRPr="006B244A">
              <w:rPr>
                <w:sz w:val="52"/>
                <w:szCs w:val="52"/>
              </w:rPr>
              <w:t>Stakeholders/Target Audience</w:t>
            </w:r>
          </w:p>
        </w:tc>
        <w:tc>
          <w:tcPr>
            <w:tcW w:w="530" w:type="dxa"/>
          </w:tcPr>
          <w:p w14:paraId="1538746B" w14:textId="77777777" w:rsidR="0048120C" w:rsidRDefault="0048120C"/>
        </w:tc>
      </w:tr>
      <w:tr w:rsidR="0048120C" w14:paraId="082890C9" w14:textId="77777777" w:rsidTr="00185F4A">
        <w:trPr>
          <w:trHeight w:val="339"/>
        </w:trPr>
        <w:tc>
          <w:tcPr>
            <w:tcW w:w="2158" w:type="dxa"/>
            <w:gridSpan w:val="2"/>
          </w:tcPr>
          <w:p w14:paraId="70465521" w14:textId="77777777" w:rsidR="0048120C" w:rsidRDefault="0048120C"/>
          <w:p w14:paraId="1F8B586A" w14:textId="2C310981" w:rsidR="006B244A" w:rsidRDefault="006B244A"/>
        </w:tc>
        <w:tc>
          <w:tcPr>
            <w:tcW w:w="2158" w:type="dxa"/>
          </w:tcPr>
          <w:p w14:paraId="3FCB9F84" w14:textId="77777777" w:rsidR="0048120C" w:rsidRDefault="0048120C"/>
        </w:tc>
        <w:tc>
          <w:tcPr>
            <w:tcW w:w="2158" w:type="dxa"/>
          </w:tcPr>
          <w:p w14:paraId="01B36FF6" w14:textId="77777777" w:rsidR="0048120C" w:rsidRDefault="0048120C"/>
        </w:tc>
        <w:tc>
          <w:tcPr>
            <w:tcW w:w="2158" w:type="dxa"/>
          </w:tcPr>
          <w:p w14:paraId="5BDADE26" w14:textId="77777777" w:rsidR="0048120C" w:rsidRDefault="0048120C"/>
        </w:tc>
        <w:tc>
          <w:tcPr>
            <w:tcW w:w="2158" w:type="dxa"/>
            <w:gridSpan w:val="2"/>
          </w:tcPr>
          <w:p w14:paraId="768930F8" w14:textId="77777777" w:rsidR="0048120C" w:rsidRDefault="0048120C"/>
        </w:tc>
      </w:tr>
      <w:tr w:rsidR="0048120C" w14:paraId="654402E1" w14:textId="77777777" w:rsidTr="006B244A">
        <w:tc>
          <w:tcPr>
            <w:tcW w:w="1079" w:type="dxa"/>
          </w:tcPr>
          <w:p w14:paraId="720B07A4" w14:textId="77777777" w:rsidR="0048120C" w:rsidRPr="006B244A" w:rsidRDefault="0048120C" w:rsidP="006B244A">
            <w:pPr>
              <w:jc w:val="both"/>
              <w:rPr>
                <w:spacing w:val="-2"/>
              </w:rPr>
            </w:pPr>
          </w:p>
          <w:p w14:paraId="174717B5" w14:textId="6ADB16EA" w:rsidR="006B244A" w:rsidRPr="006B244A" w:rsidRDefault="006B244A" w:rsidP="006B244A">
            <w:pPr>
              <w:jc w:val="both"/>
              <w:rPr>
                <w:spacing w:val="-2"/>
              </w:rPr>
            </w:pPr>
          </w:p>
        </w:tc>
        <w:tc>
          <w:tcPr>
            <w:tcW w:w="9181" w:type="dxa"/>
            <w:gridSpan w:val="5"/>
          </w:tcPr>
          <w:p w14:paraId="1D65466F" w14:textId="332F874D" w:rsidR="0048120C" w:rsidRPr="006B244A" w:rsidRDefault="006B244A" w:rsidP="006B244A">
            <w:pPr>
              <w:pStyle w:val="Text"/>
              <w:spacing w:line="360" w:lineRule="auto"/>
              <w:jc w:val="both"/>
              <w:rPr>
                <w:spacing w:val="-2"/>
              </w:rPr>
            </w:pPr>
            <w:r w:rsidRPr="006B244A">
              <w:rPr>
                <w:spacing w:val="-2"/>
              </w:rPr>
              <w:t>This detailed analysis can be used by a person to find the</w:t>
            </w:r>
            <w:r w:rsidR="00463B3B">
              <w:rPr>
                <w:spacing w:val="-2"/>
                <w:kern w:val="22"/>
              </w:rPr>
              <w:t xml:space="preserve"> </w:t>
            </w:r>
            <w:r w:rsidRPr="006B244A">
              <w:rPr>
                <w:spacing w:val="-2"/>
              </w:rPr>
              <w:t>food hotspots in Delhi for opening his/her restaurants or by food</w:t>
            </w:r>
            <w:r w:rsidR="00463B3B">
              <w:rPr>
                <w:spacing w:val="-2"/>
              </w:rPr>
              <w:t xml:space="preserve"> </w:t>
            </w:r>
            <w:r w:rsidRPr="006B244A">
              <w:rPr>
                <w:spacing w:val="-2"/>
              </w:rPr>
              <w:t>delivering companies to look for popular food restaurants.</w:t>
            </w:r>
          </w:p>
        </w:tc>
        <w:tc>
          <w:tcPr>
            <w:tcW w:w="530" w:type="dxa"/>
          </w:tcPr>
          <w:p w14:paraId="514BD555" w14:textId="77777777" w:rsidR="0048120C" w:rsidRDefault="0048120C" w:rsidP="006B244A">
            <w:pPr>
              <w:jc w:val="both"/>
            </w:pPr>
          </w:p>
        </w:tc>
      </w:tr>
    </w:tbl>
    <w:p w14:paraId="36BC73CC" w14:textId="77777777" w:rsidR="00463B3B" w:rsidRDefault="00463B3B" w:rsidP="006B244A">
      <w:pPr>
        <w:jc w:val="both"/>
      </w:pPr>
    </w:p>
    <w:p w14:paraId="7D2F6C3E" w14:textId="3BBBB997" w:rsidR="0048120C" w:rsidRDefault="0048120C" w:rsidP="006B244A">
      <w:pPr>
        <w:jc w:val="both"/>
      </w:pPr>
    </w:p>
    <w:p w14:paraId="2BCBAC06" w14:textId="3F9337AC" w:rsidR="00D62BD5" w:rsidRDefault="00D62BD5" w:rsidP="006B244A">
      <w:pPr>
        <w:jc w:val="both"/>
      </w:pPr>
    </w:p>
    <w:p w14:paraId="0DCBA4FE" w14:textId="58856024" w:rsidR="00D62BD5" w:rsidRDefault="00D62BD5" w:rsidP="006B244A">
      <w:pPr>
        <w:jc w:val="both"/>
      </w:pPr>
    </w:p>
    <w:p w14:paraId="0FC623F1" w14:textId="3F5D8661" w:rsidR="00D62BD5" w:rsidRDefault="00D62BD5" w:rsidP="006B244A">
      <w:pPr>
        <w:jc w:val="both"/>
      </w:pPr>
    </w:p>
    <w:p w14:paraId="01F90910" w14:textId="49DD6BC6" w:rsidR="00D62BD5" w:rsidRDefault="00D62BD5" w:rsidP="006B244A">
      <w:pPr>
        <w:jc w:val="both"/>
      </w:pPr>
    </w:p>
    <w:p w14:paraId="4E7C7747" w14:textId="17F8C24D" w:rsidR="00D62BD5" w:rsidRDefault="00D62BD5" w:rsidP="006B244A">
      <w:pPr>
        <w:jc w:val="both"/>
      </w:pPr>
    </w:p>
    <w:p w14:paraId="3D42BFD7" w14:textId="44C679F7" w:rsidR="00D62BD5" w:rsidRDefault="00D62BD5" w:rsidP="006B244A">
      <w:pPr>
        <w:jc w:val="both"/>
      </w:pPr>
    </w:p>
    <w:p w14:paraId="0D41D0ED" w14:textId="30F8BF8F" w:rsidR="00D62BD5" w:rsidRDefault="00D62BD5" w:rsidP="006B244A">
      <w:pPr>
        <w:jc w:val="both"/>
      </w:pPr>
    </w:p>
    <w:p w14:paraId="51D991E9" w14:textId="22BF83FE" w:rsidR="00D62BD5" w:rsidRDefault="00D62BD5" w:rsidP="006B244A">
      <w:pPr>
        <w:jc w:val="both"/>
      </w:pPr>
    </w:p>
    <w:p w14:paraId="283773C7" w14:textId="72615E39" w:rsidR="00D62BD5" w:rsidRDefault="00D62BD5" w:rsidP="006B244A">
      <w:pPr>
        <w:jc w:val="both"/>
      </w:pPr>
    </w:p>
    <w:p w14:paraId="1C68B51C" w14:textId="77F8A525" w:rsidR="00D62BD5" w:rsidRDefault="00D62BD5" w:rsidP="006B244A">
      <w:pPr>
        <w:jc w:val="both"/>
      </w:pPr>
    </w:p>
    <w:p w14:paraId="18E48291" w14:textId="1171AD8D" w:rsidR="00D62BD5" w:rsidRDefault="00D62BD5" w:rsidP="006B244A">
      <w:pPr>
        <w:jc w:val="both"/>
      </w:pPr>
    </w:p>
    <w:p w14:paraId="511BA887" w14:textId="2D1D26A0" w:rsidR="00D62BD5" w:rsidRDefault="00D62BD5" w:rsidP="006B244A">
      <w:pPr>
        <w:jc w:val="both"/>
      </w:pPr>
    </w:p>
    <w:p w14:paraId="525F8AF6" w14:textId="3662DA1B" w:rsidR="00D62BD5" w:rsidRDefault="00D62BD5" w:rsidP="006B244A">
      <w:pPr>
        <w:jc w:val="both"/>
      </w:pPr>
    </w:p>
    <w:p w14:paraId="09561661" w14:textId="46A52F2D" w:rsidR="00D62BD5" w:rsidRDefault="00D62BD5" w:rsidP="006B244A">
      <w:pPr>
        <w:jc w:val="both"/>
      </w:pPr>
    </w:p>
    <w:p w14:paraId="4A0FA411" w14:textId="55160E65" w:rsidR="00D62BD5" w:rsidRDefault="00D62BD5" w:rsidP="006B244A">
      <w:pPr>
        <w:jc w:val="both"/>
      </w:pPr>
    </w:p>
    <w:p w14:paraId="4A3319F3" w14:textId="25775047" w:rsidR="00D62BD5" w:rsidRDefault="00D62BD5" w:rsidP="006B244A">
      <w:pPr>
        <w:jc w:val="both"/>
      </w:pPr>
    </w:p>
    <w:p w14:paraId="6D4F74D4" w14:textId="1C41DC55" w:rsidR="00D62BD5" w:rsidRDefault="00D62BD5" w:rsidP="006B244A">
      <w:pPr>
        <w:jc w:val="both"/>
      </w:pPr>
    </w:p>
    <w:p w14:paraId="25AE7156" w14:textId="303EBC85" w:rsidR="00D62BD5" w:rsidRDefault="00D62BD5" w:rsidP="006B244A">
      <w:pPr>
        <w:jc w:val="both"/>
      </w:pPr>
    </w:p>
    <w:p w14:paraId="71D310B5" w14:textId="4934DA27" w:rsidR="00D62BD5" w:rsidRDefault="00D62BD5" w:rsidP="006B244A">
      <w:pPr>
        <w:jc w:val="both"/>
      </w:pPr>
    </w:p>
    <w:p w14:paraId="0BA1E150" w14:textId="5C4D770D" w:rsidR="00D62BD5" w:rsidRDefault="00D62BD5" w:rsidP="006B244A">
      <w:pPr>
        <w:jc w:val="both"/>
      </w:pPr>
    </w:p>
    <w:p w14:paraId="22DD2862" w14:textId="1962F858" w:rsidR="00D62BD5" w:rsidRDefault="00D62BD5" w:rsidP="006B244A">
      <w:pPr>
        <w:jc w:val="both"/>
      </w:pPr>
    </w:p>
    <w:p w14:paraId="04DDF90D" w14:textId="52A81A39" w:rsidR="00D62BD5" w:rsidRDefault="00D62BD5" w:rsidP="006B244A">
      <w:pPr>
        <w:jc w:val="both"/>
      </w:pPr>
    </w:p>
    <w:p w14:paraId="1602E6E2" w14:textId="08602E58" w:rsidR="00D62BD5" w:rsidRDefault="00D62BD5" w:rsidP="006B244A">
      <w:pPr>
        <w:jc w:val="both"/>
      </w:pPr>
    </w:p>
    <w:p w14:paraId="6CDE88F5" w14:textId="3039188A" w:rsidR="00D62BD5" w:rsidRDefault="00D62BD5" w:rsidP="006B244A">
      <w:pPr>
        <w:jc w:val="both"/>
      </w:pPr>
    </w:p>
    <w:p w14:paraId="196F3197" w14:textId="59CE1DF5" w:rsidR="00D62BD5" w:rsidRDefault="00D62BD5" w:rsidP="006B244A">
      <w:pPr>
        <w:jc w:val="both"/>
      </w:pPr>
    </w:p>
    <w:p w14:paraId="5360315F" w14:textId="2C52DC89" w:rsidR="00D62BD5" w:rsidRDefault="00D62BD5" w:rsidP="006B244A">
      <w:pPr>
        <w:jc w:val="both"/>
      </w:pPr>
    </w:p>
    <w:p w14:paraId="01E33124" w14:textId="03E0DC7E" w:rsidR="00D62BD5" w:rsidRDefault="00D62BD5" w:rsidP="006B244A">
      <w:pPr>
        <w:jc w:val="both"/>
      </w:pPr>
    </w:p>
    <w:p w14:paraId="647779E8" w14:textId="568CA997" w:rsidR="00D62BD5" w:rsidRDefault="00D62BD5" w:rsidP="006B244A">
      <w:pPr>
        <w:jc w:val="both"/>
      </w:pPr>
    </w:p>
    <w:p w14:paraId="6D52DB1F" w14:textId="1EAD293A" w:rsidR="00D62BD5" w:rsidRDefault="00D62BD5" w:rsidP="006B244A">
      <w:pPr>
        <w:jc w:val="both"/>
      </w:pPr>
    </w:p>
    <w:p w14:paraId="74135E60" w14:textId="26186D95" w:rsidR="00D62BD5" w:rsidRDefault="00D62BD5" w:rsidP="006B244A">
      <w:pPr>
        <w:jc w:val="both"/>
      </w:pPr>
    </w:p>
    <w:p w14:paraId="1230A567" w14:textId="6F4623B3" w:rsidR="00D62BD5" w:rsidRDefault="00D62BD5" w:rsidP="006B244A">
      <w:pPr>
        <w:jc w:val="both"/>
      </w:pPr>
    </w:p>
    <w:p w14:paraId="70D48E93" w14:textId="256E83AE" w:rsidR="00D62BD5" w:rsidRDefault="00D62BD5" w:rsidP="006B244A">
      <w:pPr>
        <w:jc w:val="both"/>
      </w:pPr>
    </w:p>
    <w:p w14:paraId="1BBE81CE" w14:textId="76867C45" w:rsidR="00D62BD5" w:rsidRDefault="00D62BD5" w:rsidP="006B244A">
      <w:pPr>
        <w:jc w:val="both"/>
      </w:pPr>
    </w:p>
    <w:p w14:paraId="205A6B5D" w14:textId="47D591D9" w:rsidR="00D62BD5" w:rsidRDefault="00D62BD5" w:rsidP="006B244A">
      <w:pPr>
        <w:jc w:val="both"/>
      </w:pPr>
    </w:p>
    <w:p w14:paraId="6748FB1C" w14:textId="75D653BC" w:rsidR="00D62BD5" w:rsidRDefault="00D62BD5" w:rsidP="006B244A">
      <w:pPr>
        <w:jc w:val="both"/>
      </w:pPr>
    </w:p>
    <w:p w14:paraId="3A574916" w14:textId="419B9926" w:rsidR="00D62BD5" w:rsidRDefault="00D62BD5" w:rsidP="006B244A">
      <w:pPr>
        <w:jc w:val="both"/>
      </w:pPr>
    </w:p>
    <w:p w14:paraId="094F1D93" w14:textId="3B2E50EB" w:rsidR="00D62BD5" w:rsidRDefault="00D62BD5" w:rsidP="006B244A">
      <w:pPr>
        <w:jc w:val="both"/>
      </w:pPr>
    </w:p>
    <w:p w14:paraId="7AE309E7" w14:textId="72FFEE82" w:rsidR="00D62BD5" w:rsidRDefault="00D62BD5" w:rsidP="006B244A">
      <w:pPr>
        <w:jc w:val="both"/>
      </w:pPr>
    </w:p>
    <w:p w14:paraId="5F6DDA59" w14:textId="145E828B" w:rsidR="00D62BD5" w:rsidRDefault="00D62BD5" w:rsidP="006B244A">
      <w:pPr>
        <w:jc w:val="both"/>
      </w:pPr>
    </w:p>
    <w:p w14:paraId="08C2CBCB" w14:textId="3410CE30" w:rsidR="00D62BD5" w:rsidRDefault="00D62BD5" w:rsidP="006B244A">
      <w:pPr>
        <w:jc w:val="both"/>
      </w:pPr>
    </w:p>
    <w:tbl>
      <w:tblPr>
        <w:tblpPr w:leftFromText="180" w:rightFromText="180" w:vertAnchor="text" w:horzAnchor="margin" w:tblpXSpec="center" w:tblpY="1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2"/>
      </w:tblGrid>
      <w:tr w:rsidR="00D62BD5" w:rsidRPr="00463B3B" w14:paraId="7247D78D" w14:textId="77777777" w:rsidTr="00D62BD5">
        <w:tblPrEx>
          <w:tblCellMar>
            <w:top w:w="0" w:type="dxa"/>
            <w:bottom w:w="0" w:type="dxa"/>
          </w:tblCellMar>
        </w:tblPrEx>
        <w:trPr>
          <w:trHeight w:val="972"/>
        </w:trPr>
        <w:tc>
          <w:tcPr>
            <w:tcW w:w="6672"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27021001" w14:textId="77777777" w:rsidR="00D62BD5" w:rsidRPr="00463B3B" w:rsidRDefault="00D62BD5" w:rsidP="00D62BD5">
            <w:pPr>
              <w:pStyle w:val="Quote"/>
              <w:rPr>
                <w:rFonts w:asciiTheme="majorHAnsi" w:hAnsiTheme="majorHAnsi"/>
                <w:b/>
                <w:bCs/>
                <w:sz w:val="28"/>
                <w:szCs w:val="28"/>
              </w:rPr>
            </w:pPr>
          </w:p>
          <w:p w14:paraId="152CC9D6" w14:textId="77777777" w:rsidR="00D62BD5" w:rsidRPr="00463B3B" w:rsidRDefault="00D62BD5" w:rsidP="00D62BD5">
            <w:pPr>
              <w:pStyle w:val="Quote"/>
              <w:jc w:val="center"/>
              <w:rPr>
                <w:rFonts w:asciiTheme="majorHAnsi" w:hAnsiTheme="majorHAnsi"/>
                <w:b/>
                <w:bCs/>
                <w:sz w:val="28"/>
                <w:szCs w:val="28"/>
              </w:rPr>
            </w:pPr>
            <w:r w:rsidRPr="00D62BD5">
              <w:rPr>
                <w:rFonts w:asciiTheme="majorHAnsi" w:hAnsiTheme="majorHAnsi"/>
                <w:b/>
                <w:bCs/>
                <w:sz w:val="44"/>
                <w:szCs w:val="44"/>
              </w:rPr>
              <w:t>DA</w:t>
            </w:r>
            <w:r w:rsidRPr="00D62BD5">
              <w:rPr>
                <w:rStyle w:val="QuoteChar"/>
                <w:rFonts w:asciiTheme="majorHAnsi" w:hAnsiTheme="majorHAnsi"/>
                <w:b/>
                <w:bCs/>
                <w:sz w:val="44"/>
                <w:szCs w:val="44"/>
              </w:rPr>
              <w:t>TA</w:t>
            </w:r>
          </w:p>
        </w:tc>
      </w:tr>
    </w:tbl>
    <w:p w14:paraId="03C2DE0F" w14:textId="65CD9806" w:rsidR="00D62BD5" w:rsidRDefault="00D62BD5" w:rsidP="006B244A">
      <w:pPr>
        <w:jc w:val="both"/>
      </w:pPr>
    </w:p>
    <w:p w14:paraId="1B4E0F53" w14:textId="1CAEA145" w:rsidR="00D62BD5" w:rsidRDefault="00D62BD5" w:rsidP="006B244A">
      <w:pPr>
        <w:jc w:val="both"/>
      </w:pPr>
    </w:p>
    <w:p w14:paraId="726D9DCB" w14:textId="1F7FD7DA" w:rsidR="00D62BD5" w:rsidRDefault="00D62BD5" w:rsidP="006B244A">
      <w:pPr>
        <w:jc w:val="both"/>
      </w:pPr>
      <w:r>
        <w:rPr>
          <w:noProof/>
        </w:rPr>
        <mc:AlternateContent>
          <mc:Choice Requires="wps">
            <w:drawing>
              <wp:anchor distT="0" distB="0" distL="114300" distR="114300" simplePos="0" relativeHeight="251663360" behindDoc="0" locked="0" layoutInCell="1" allowOverlap="1" wp14:anchorId="2C340C47" wp14:editId="2717DBB6">
                <wp:simplePos x="0" y="0"/>
                <wp:positionH relativeFrom="column">
                  <wp:posOffset>769620</wp:posOffset>
                </wp:positionH>
                <wp:positionV relativeFrom="paragraph">
                  <wp:posOffset>761365</wp:posOffset>
                </wp:positionV>
                <wp:extent cx="5364480" cy="7620"/>
                <wp:effectExtent l="19050" t="19050" r="26670" b="30480"/>
                <wp:wrapNone/>
                <wp:docPr id="5" name="Straight Connector 5"/>
                <wp:cNvGraphicFramePr/>
                <a:graphic xmlns:a="http://schemas.openxmlformats.org/drawingml/2006/main">
                  <a:graphicData uri="http://schemas.microsoft.com/office/word/2010/wordprocessingShape">
                    <wps:wsp>
                      <wps:cNvCnPr/>
                      <wps:spPr>
                        <a:xfrm flipV="1">
                          <a:off x="0" y="0"/>
                          <a:ext cx="5364480" cy="762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F6548C7" id="Straight Connector 5"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60.6pt,59.95pt" to="483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" strokecolor="#476166 [3204]" strokeweight="3pt">
                <v:stroke miterlimit="4" joinstyle="miter"/>
              </v:line>
            </w:pict>
          </mc:Fallback>
        </mc:AlternateContent>
      </w:r>
    </w:p>
    <w:p w14:paraId="158CB294" w14:textId="51AB9701" w:rsidR="009F3038" w:rsidRPr="009F3038" w:rsidRDefault="009F3038" w:rsidP="009F3038"/>
    <w:p w14:paraId="3ECCE6E4" w14:textId="55C29763" w:rsidR="009F3038" w:rsidRPr="009F3038" w:rsidRDefault="009F3038" w:rsidP="009F3038"/>
    <w:p w14:paraId="253693A6" w14:textId="39CB033F" w:rsidR="009F3038" w:rsidRPr="009F3038" w:rsidRDefault="009F3038" w:rsidP="009F3038"/>
    <w:p w14:paraId="3C486DB7" w14:textId="41A5D98D" w:rsidR="009F3038" w:rsidRPr="009F3038" w:rsidRDefault="009F3038" w:rsidP="009F3038"/>
    <w:p w14:paraId="1297C86C" w14:textId="63F094AC" w:rsidR="009F3038" w:rsidRPr="009F3038" w:rsidRDefault="009F3038" w:rsidP="009F3038"/>
    <w:p w14:paraId="1F848897" w14:textId="3A78D73B" w:rsidR="009F3038" w:rsidRPr="009F3038" w:rsidRDefault="009F3038" w:rsidP="009F3038"/>
    <w:p w14:paraId="48E5CC1F" w14:textId="068893AD" w:rsidR="009F3038" w:rsidRPr="009F3038" w:rsidRDefault="009F3038" w:rsidP="009F3038">
      <w:r>
        <w:rPr>
          <w:noProof/>
        </w:rPr>
        <mc:AlternateContent>
          <mc:Choice Requires="wps">
            <w:drawing>
              <wp:anchor distT="0" distB="0" distL="114300" distR="114300" simplePos="0" relativeHeight="251664384" behindDoc="0" locked="0" layoutInCell="1" allowOverlap="1" wp14:anchorId="4FCCB285" wp14:editId="4D4A7E99">
                <wp:simplePos x="0" y="0"/>
                <wp:positionH relativeFrom="column">
                  <wp:posOffset>510540</wp:posOffset>
                </wp:positionH>
                <wp:positionV relativeFrom="paragraph">
                  <wp:posOffset>67310</wp:posOffset>
                </wp:positionV>
                <wp:extent cx="5486400" cy="2011680"/>
                <wp:effectExtent l="0" t="0" r="0" b="0"/>
                <wp:wrapNone/>
                <wp:docPr id="7" name="Text Box 7"/>
                <wp:cNvGraphicFramePr/>
                <a:graphic xmlns:a="http://schemas.openxmlformats.org/drawingml/2006/main">
                  <a:graphicData uri="http://schemas.microsoft.com/office/word/2010/wordprocessingShape">
                    <wps:wsp>
                      <wps:cNvSpPr txBox="1"/>
                      <wps:spPr>
                        <a:xfrm>
                          <a:off x="0" y="0"/>
                          <a:ext cx="5486400" cy="20116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899A207" w14:textId="54EEC9DF" w:rsidR="00D62BD5" w:rsidRPr="00D62BD5" w:rsidRDefault="00D62BD5" w:rsidP="00D62BD5">
                            <w:pPr>
                              <w:shd w:val="clear" w:color="auto" w:fill="FFFFFF"/>
                              <w:spacing w:before="120" w:after="120"/>
                              <w:outlineLvl w:val="2"/>
                              <w:rPr>
                                <w:rFonts w:eastAsia="Times New Roman" w:cs="Arial"/>
                                <w:color w:val="212121"/>
                                <w:sz w:val="28"/>
                                <w:szCs w:val="28"/>
                              </w:rPr>
                            </w:pPr>
                            <w:r w:rsidRPr="00D62BD5">
                              <w:rPr>
                                <w:rFonts w:eastAsia="Times New Roman" w:cs="Arial"/>
                                <w:color w:val="212121"/>
                                <w:sz w:val="28"/>
                                <w:szCs w:val="28"/>
                              </w:rPr>
                              <w:t>The data that can be used to solve our problem or the factors that can influence to solve our problem are:</w:t>
                            </w:r>
                          </w:p>
                          <w:p w14:paraId="255A925A" w14:textId="77777777" w:rsidR="00A06A80"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 xml:space="preserve">Delhi </w:t>
                            </w:r>
                            <w:proofErr w:type="spellStart"/>
                            <w:r w:rsidRPr="00D62BD5">
                              <w:rPr>
                                <w:rFonts w:eastAsia="Times New Roman" w:cs="Arial"/>
                                <w:color w:val="212121"/>
                                <w:sz w:val="28"/>
                                <w:szCs w:val="28"/>
                              </w:rPr>
                              <w:t>Neighbourhoods</w:t>
                            </w:r>
                            <w:proofErr w:type="spellEnd"/>
                            <w:r w:rsidRPr="00D62BD5">
                              <w:rPr>
                                <w:rFonts w:eastAsia="Times New Roman" w:cs="Arial"/>
                                <w:color w:val="212121"/>
                                <w:sz w:val="28"/>
                                <w:szCs w:val="28"/>
                              </w:rPr>
                              <w:t xml:space="preserve"> dataset from </w:t>
                            </w:r>
                            <w:proofErr w:type="spellStart"/>
                            <w:proofErr w:type="gramStart"/>
                            <w:r w:rsidRPr="00D62BD5">
                              <w:rPr>
                                <w:rFonts w:eastAsia="Times New Roman" w:cs="Arial"/>
                                <w:color w:val="212121"/>
                                <w:sz w:val="28"/>
                                <w:szCs w:val="28"/>
                              </w:rPr>
                              <w:t>kaggle</w:t>
                            </w:r>
                            <w:proofErr w:type="spellEnd"/>
                            <w:r w:rsidRPr="00D62BD5">
                              <w:rPr>
                                <w:rFonts w:eastAsia="Times New Roman" w:cs="Arial"/>
                                <w:color w:val="212121"/>
                                <w:sz w:val="28"/>
                                <w:szCs w:val="28"/>
                              </w:rPr>
                              <w:t xml:space="preserve"> :</w:t>
                            </w:r>
                            <w:proofErr w:type="gramEnd"/>
                            <w:r w:rsidRPr="00D62BD5">
                              <w:rPr>
                                <w:rFonts w:eastAsia="Times New Roman" w:cs="Arial"/>
                                <w:color w:val="212121"/>
                                <w:sz w:val="28"/>
                                <w:szCs w:val="28"/>
                              </w:rPr>
                              <w:t xml:space="preserve"> </w:t>
                            </w:r>
                          </w:p>
                          <w:p w14:paraId="7C51B9F5" w14:textId="77777777" w:rsidR="00A06A80" w:rsidRDefault="00A06A80" w:rsidP="00A06A80">
                            <w:pPr>
                              <w:pStyle w:val="ListParagraph"/>
                              <w:shd w:val="clear" w:color="auto" w:fill="FFFFFF"/>
                              <w:spacing w:before="100" w:beforeAutospacing="1" w:after="100" w:afterAutospacing="1"/>
                              <w:rPr>
                                <w:rFonts w:eastAsia="Times New Roman" w:cs="Arial"/>
                                <w:color w:val="212121"/>
                                <w:sz w:val="28"/>
                                <w:szCs w:val="28"/>
                              </w:rPr>
                            </w:pPr>
                          </w:p>
                          <w:p w14:paraId="697DC608" w14:textId="1EAD603D" w:rsidR="00D62BD5" w:rsidRDefault="00D62BD5" w:rsidP="00A06A80">
                            <w:pPr>
                              <w:pStyle w:val="ListParagraph"/>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This </w:t>
                            </w:r>
                            <w:hyperlink r:id="rId13" w:tgtFrame="_blank" w:history="1">
                              <w:r w:rsidRPr="00D62BD5">
                                <w:rPr>
                                  <w:rFonts w:eastAsia="Times New Roman" w:cs="Arial"/>
                                  <w:color w:val="0000FF"/>
                                  <w:sz w:val="28"/>
                                  <w:szCs w:val="28"/>
                                  <w:u w:val="single"/>
                                </w:rPr>
                                <w:t>dataset</w:t>
                              </w:r>
                            </w:hyperlink>
                            <w:r w:rsidRPr="00D62BD5">
                              <w:rPr>
                                <w:rFonts w:eastAsia="Times New Roman" w:cs="Arial"/>
                                <w:color w:val="212121"/>
                                <w:sz w:val="28"/>
                                <w:szCs w:val="28"/>
                              </w:rPr>
                              <w:t xml:space="preserve"> contains information about </w:t>
                            </w:r>
                            <w:proofErr w:type="spellStart"/>
                            <w:r w:rsidRPr="00D62BD5">
                              <w:rPr>
                                <w:rFonts w:eastAsia="Times New Roman" w:cs="Arial"/>
                                <w:color w:val="212121"/>
                                <w:sz w:val="28"/>
                                <w:szCs w:val="28"/>
                              </w:rPr>
                              <w:t>neighbourhoods</w:t>
                            </w:r>
                            <w:proofErr w:type="spellEnd"/>
                            <w:r w:rsidRPr="00D62BD5">
                              <w:rPr>
                                <w:rFonts w:eastAsia="Times New Roman" w:cs="Arial"/>
                                <w:color w:val="212121"/>
                                <w:sz w:val="28"/>
                                <w:szCs w:val="28"/>
                              </w:rPr>
                              <w:t xml:space="preserve"> in the </w:t>
                            </w:r>
                            <w:r>
                              <w:rPr>
                                <w:rFonts w:eastAsia="Times New Roman" w:cs="Arial"/>
                                <w:color w:val="212121"/>
                                <w:sz w:val="28"/>
                                <w:szCs w:val="28"/>
                              </w:rPr>
                              <w:t>D</w:t>
                            </w:r>
                            <w:r w:rsidRPr="00D62BD5">
                              <w:rPr>
                                <w:rFonts w:eastAsia="Times New Roman" w:cs="Arial"/>
                                <w:color w:val="212121"/>
                                <w:sz w:val="28"/>
                                <w:szCs w:val="28"/>
                              </w:rPr>
                              <w:t>elhi such as their name, borough, location, etc.</w:t>
                            </w:r>
                          </w:p>
                          <w:p w14:paraId="0A13AAAC" w14:textId="77777777" w:rsidR="00D62BD5" w:rsidRPr="00D62BD5" w:rsidRDefault="00D62BD5" w:rsidP="00D62BD5">
                            <w:pPr>
                              <w:pStyle w:val="ListParagraph"/>
                              <w:shd w:val="clear" w:color="auto" w:fill="FFFFFF"/>
                              <w:spacing w:before="100" w:beforeAutospacing="1" w:after="100" w:afterAutospacing="1"/>
                              <w:rPr>
                                <w:rFonts w:eastAsia="Times New Roman" w:cs="Arial"/>
                                <w:color w:val="212121"/>
                                <w:sz w:val="28"/>
                                <w:szCs w:val="28"/>
                              </w:rPr>
                            </w:pPr>
                          </w:p>
                          <w:p w14:paraId="4B5FC0CA" w14:textId="6118DF64" w:rsidR="00D62BD5"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Creating a location dataset using foursq</w:t>
                            </w:r>
                            <w:r>
                              <w:rPr>
                                <w:rFonts w:eastAsia="Times New Roman" w:cs="Arial"/>
                                <w:color w:val="212121"/>
                                <w:sz w:val="28"/>
                                <w:szCs w:val="28"/>
                              </w:rPr>
                              <w:t>ua</w:t>
                            </w:r>
                            <w:r w:rsidRPr="00D62BD5">
                              <w:rPr>
                                <w:rFonts w:eastAsia="Times New Roman" w:cs="Arial"/>
                                <w:color w:val="212121"/>
                                <w:sz w:val="28"/>
                                <w:szCs w:val="28"/>
                              </w:rPr>
                              <w:t xml:space="preserve">re </w:t>
                            </w:r>
                            <w:proofErr w:type="spellStart"/>
                            <w:r w:rsidRPr="00D62BD5">
                              <w:rPr>
                                <w:rFonts w:eastAsia="Times New Roman" w:cs="Arial"/>
                                <w:color w:val="212121"/>
                                <w:sz w:val="28"/>
                                <w:szCs w:val="28"/>
                              </w:rPr>
                              <w:t>api</w:t>
                            </w:r>
                            <w:proofErr w:type="spellEnd"/>
                            <w:r w:rsidRPr="00D62BD5">
                              <w:rPr>
                                <w:rFonts w:eastAsia="Times New Roman" w:cs="Arial"/>
                                <w:color w:val="212121"/>
                                <w:sz w:val="28"/>
                                <w:szCs w:val="28"/>
                              </w:rPr>
                              <w:t xml:space="preserve"> which will give us the most common venues to establish/open our restaurant.</w:t>
                            </w:r>
                          </w:p>
                          <w:p w14:paraId="6641690B" w14:textId="77777777" w:rsidR="00D62BD5" w:rsidRPr="00D62BD5" w:rsidRDefault="00D62BD5" w:rsidP="00D62BD5">
                            <w:pPr>
                              <w:pStyle w:val="ListParagraph"/>
                              <w:rPr>
                                <w:rFonts w:eastAsia="Times New Roman" w:cs="Arial"/>
                                <w:color w:val="212121"/>
                                <w:sz w:val="28"/>
                                <w:szCs w:val="28"/>
                              </w:rPr>
                            </w:pPr>
                          </w:p>
                          <w:p w14:paraId="0D1B2AB0" w14:textId="77777777" w:rsidR="00D62BD5" w:rsidRPr="00D62BD5" w:rsidRDefault="00D62BD5" w:rsidP="00D62BD5">
                            <w:pPr>
                              <w:pStyle w:val="ListParagraph"/>
                              <w:shd w:val="clear" w:color="auto" w:fill="FFFFFF"/>
                              <w:spacing w:before="100" w:beforeAutospacing="1" w:after="100" w:afterAutospacing="1"/>
                              <w:rPr>
                                <w:rFonts w:eastAsia="Times New Roman" w:cs="Arial"/>
                                <w:color w:val="212121"/>
                                <w:sz w:val="28"/>
                                <w:szCs w:val="28"/>
                              </w:rPr>
                            </w:pPr>
                          </w:p>
                          <w:p w14:paraId="724171C8" w14:textId="404645CB" w:rsidR="00D62BD5" w:rsidRPr="00D62BD5"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Using Folium library to create interactive visu</w:t>
                            </w:r>
                            <w:r>
                              <w:rPr>
                                <w:rFonts w:eastAsia="Times New Roman" w:cs="Arial"/>
                                <w:color w:val="212121"/>
                                <w:sz w:val="28"/>
                                <w:szCs w:val="28"/>
                              </w:rPr>
                              <w:t>al</w:t>
                            </w:r>
                            <w:r w:rsidRPr="00D62BD5">
                              <w:rPr>
                                <w:rFonts w:eastAsia="Times New Roman" w:cs="Arial"/>
                                <w:color w:val="212121"/>
                                <w:sz w:val="28"/>
                                <w:szCs w:val="28"/>
                              </w:rPr>
                              <w:t>i</w:t>
                            </w:r>
                            <w:r w:rsidR="009F3038">
                              <w:rPr>
                                <w:rFonts w:eastAsia="Times New Roman" w:cs="Arial"/>
                                <w:color w:val="212121"/>
                                <w:sz w:val="28"/>
                                <w:szCs w:val="28"/>
                              </w:rPr>
                              <w:t>z</w:t>
                            </w:r>
                            <w:r w:rsidRPr="00D62BD5">
                              <w:rPr>
                                <w:rFonts w:eastAsia="Times New Roman" w:cs="Arial"/>
                                <w:color w:val="212121"/>
                                <w:sz w:val="28"/>
                                <w:szCs w:val="28"/>
                              </w:rPr>
                              <w:t>ation maps of popular or most common venues.</w:t>
                            </w:r>
                          </w:p>
                          <w:p w14:paraId="577D1237" w14:textId="77777777" w:rsidR="00D62BD5" w:rsidRDefault="00D62BD5" w:rsidP="00D62BD5"/>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4FCCB285" id="_x0000_t202" coordsize="21600,21600" o:spt="202" path="m,l,21600r21600,l21600,xe">
                <v:stroke joinstyle="miter"/>
                <v:path gradientshapeok="t" o:connecttype="rect"/>
              </v:shapetype>
              <v:shape id="Text Box 7" o:spid="_x0000_s1026" type="#_x0000_t202" style="position:absolute;margin-left:40.2pt;margin-top:5.3pt;width:6in;height:158.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" filled="f" stroked="f" strokeweight="1pt">
                <v:stroke miterlimit="4"/>
                <v:textbox style="mso-fit-shape-to-text:t" inset="4pt,4pt,4pt,4pt">
                  <w:txbxContent>
                    <w:p w14:paraId="2899A207" w14:textId="54EEC9DF" w:rsidR="00D62BD5" w:rsidRPr="00D62BD5" w:rsidRDefault="00D62BD5" w:rsidP="00D62BD5">
                      <w:pPr>
                        <w:shd w:val="clear" w:color="auto" w:fill="FFFFFF"/>
                        <w:spacing w:before="120" w:after="120"/>
                        <w:outlineLvl w:val="2"/>
                        <w:rPr>
                          <w:rFonts w:eastAsia="Times New Roman" w:cs="Arial"/>
                          <w:color w:val="212121"/>
                          <w:sz w:val="28"/>
                          <w:szCs w:val="28"/>
                        </w:rPr>
                      </w:pPr>
                      <w:r w:rsidRPr="00D62BD5">
                        <w:rPr>
                          <w:rFonts w:eastAsia="Times New Roman" w:cs="Arial"/>
                          <w:color w:val="212121"/>
                          <w:sz w:val="28"/>
                          <w:szCs w:val="28"/>
                        </w:rPr>
                        <w:t>The data that can be used to solve our problem or the factors that can influence to solve our problem are:</w:t>
                      </w:r>
                    </w:p>
                    <w:p w14:paraId="255A925A" w14:textId="77777777" w:rsidR="00A06A80"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 xml:space="preserve">Delhi </w:t>
                      </w:r>
                      <w:proofErr w:type="spellStart"/>
                      <w:r w:rsidRPr="00D62BD5">
                        <w:rPr>
                          <w:rFonts w:eastAsia="Times New Roman" w:cs="Arial"/>
                          <w:color w:val="212121"/>
                          <w:sz w:val="28"/>
                          <w:szCs w:val="28"/>
                        </w:rPr>
                        <w:t>Neighbourhoods</w:t>
                      </w:r>
                      <w:proofErr w:type="spellEnd"/>
                      <w:r w:rsidRPr="00D62BD5">
                        <w:rPr>
                          <w:rFonts w:eastAsia="Times New Roman" w:cs="Arial"/>
                          <w:color w:val="212121"/>
                          <w:sz w:val="28"/>
                          <w:szCs w:val="28"/>
                        </w:rPr>
                        <w:t xml:space="preserve"> dataset from </w:t>
                      </w:r>
                      <w:proofErr w:type="spellStart"/>
                      <w:proofErr w:type="gramStart"/>
                      <w:r w:rsidRPr="00D62BD5">
                        <w:rPr>
                          <w:rFonts w:eastAsia="Times New Roman" w:cs="Arial"/>
                          <w:color w:val="212121"/>
                          <w:sz w:val="28"/>
                          <w:szCs w:val="28"/>
                        </w:rPr>
                        <w:t>kaggle</w:t>
                      </w:r>
                      <w:proofErr w:type="spellEnd"/>
                      <w:r w:rsidRPr="00D62BD5">
                        <w:rPr>
                          <w:rFonts w:eastAsia="Times New Roman" w:cs="Arial"/>
                          <w:color w:val="212121"/>
                          <w:sz w:val="28"/>
                          <w:szCs w:val="28"/>
                        </w:rPr>
                        <w:t xml:space="preserve"> :</w:t>
                      </w:r>
                      <w:proofErr w:type="gramEnd"/>
                      <w:r w:rsidRPr="00D62BD5">
                        <w:rPr>
                          <w:rFonts w:eastAsia="Times New Roman" w:cs="Arial"/>
                          <w:color w:val="212121"/>
                          <w:sz w:val="28"/>
                          <w:szCs w:val="28"/>
                        </w:rPr>
                        <w:t xml:space="preserve"> </w:t>
                      </w:r>
                    </w:p>
                    <w:p w14:paraId="7C51B9F5" w14:textId="77777777" w:rsidR="00A06A80" w:rsidRDefault="00A06A80" w:rsidP="00A06A80">
                      <w:pPr>
                        <w:pStyle w:val="ListParagraph"/>
                        <w:shd w:val="clear" w:color="auto" w:fill="FFFFFF"/>
                        <w:spacing w:before="100" w:beforeAutospacing="1" w:after="100" w:afterAutospacing="1"/>
                        <w:rPr>
                          <w:rFonts w:eastAsia="Times New Roman" w:cs="Arial"/>
                          <w:color w:val="212121"/>
                          <w:sz w:val="28"/>
                          <w:szCs w:val="28"/>
                        </w:rPr>
                      </w:pPr>
                    </w:p>
                    <w:p w14:paraId="697DC608" w14:textId="1EAD603D" w:rsidR="00D62BD5" w:rsidRDefault="00D62BD5" w:rsidP="00A06A80">
                      <w:pPr>
                        <w:pStyle w:val="ListParagraph"/>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This </w:t>
                      </w:r>
                      <w:hyperlink r:id="rId14" w:tgtFrame="_blank" w:history="1">
                        <w:r w:rsidRPr="00D62BD5">
                          <w:rPr>
                            <w:rFonts w:eastAsia="Times New Roman" w:cs="Arial"/>
                            <w:color w:val="0000FF"/>
                            <w:sz w:val="28"/>
                            <w:szCs w:val="28"/>
                            <w:u w:val="single"/>
                          </w:rPr>
                          <w:t>dataset</w:t>
                        </w:r>
                      </w:hyperlink>
                      <w:r w:rsidRPr="00D62BD5">
                        <w:rPr>
                          <w:rFonts w:eastAsia="Times New Roman" w:cs="Arial"/>
                          <w:color w:val="212121"/>
                          <w:sz w:val="28"/>
                          <w:szCs w:val="28"/>
                        </w:rPr>
                        <w:t xml:space="preserve"> contains information about </w:t>
                      </w:r>
                      <w:proofErr w:type="spellStart"/>
                      <w:r w:rsidRPr="00D62BD5">
                        <w:rPr>
                          <w:rFonts w:eastAsia="Times New Roman" w:cs="Arial"/>
                          <w:color w:val="212121"/>
                          <w:sz w:val="28"/>
                          <w:szCs w:val="28"/>
                        </w:rPr>
                        <w:t>neighbourhoods</w:t>
                      </w:r>
                      <w:proofErr w:type="spellEnd"/>
                      <w:r w:rsidRPr="00D62BD5">
                        <w:rPr>
                          <w:rFonts w:eastAsia="Times New Roman" w:cs="Arial"/>
                          <w:color w:val="212121"/>
                          <w:sz w:val="28"/>
                          <w:szCs w:val="28"/>
                        </w:rPr>
                        <w:t xml:space="preserve"> in the </w:t>
                      </w:r>
                      <w:r>
                        <w:rPr>
                          <w:rFonts w:eastAsia="Times New Roman" w:cs="Arial"/>
                          <w:color w:val="212121"/>
                          <w:sz w:val="28"/>
                          <w:szCs w:val="28"/>
                        </w:rPr>
                        <w:t>D</w:t>
                      </w:r>
                      <w:r w:rsidRPr="00D62BD5">
                        <w:rPr>
                          <w:rFonts w:eastAsia="Times New Roman" w:cs="Arial"/>
                          <w:color w:val="212121"/>
                          <w:sz w:val="28"/>
                          <w:szCs w:val="28"/>
                        </w:rPr>
                        <w:t>elhi such as their name, borough, location, etc.</w:t>
                      </w:r>
                    </w:p>
                    <w:p w14:paraId="0A13AAAC" w14:textId="77777777" w:rsidR="00D62BD5" w:rsidRPr="00D62BD5" w:rsidRDefault="00D62BD5" w:rsidP="00D62BD5">
                      <w:pPr>
                        <w:pStyle w:val="ListParagraph"/>
                        <w:shd w:val="clear" w:color="auto" w:fill="FFFFFF"/>
                        <w:spacing w:before="100" w:beforeAutospacing="1" w:after="100" w:afterAutospacing="1"/>
                        <w:rPr>
                          <w:rFonts w:eastAsia="Times New Roman" w:cs="Arial"/>
                          <w:color w:val="212121"/>
                          <w:sz w:val="28"/>
                          <w:szCs w:val="28"/>
                        </w:rPr>
                      </w:pPr>
                    </w:p>
                    <w:p w14:paraId="4B5FC0CA" w14:textId="6118DF64" w:rsidR="00D62BD5"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Creating a location dataset using foursq</w:t>
                      </w:r>
                      <w:r>
                        <w:rPr>
                          <w:rFonts w:eastAsia="Times New Roman" w:cs="Arial"/>
                          <w:color w:val="212121"/>
                          <w:sz w:val="28"/>
                          <w:szCs w:val="28"/>
                        </w:rPr>
                        <w:t>ua</w:t>
                      </w:r>
                      <w:r w:rsidRPr="00D62BD5">
                        <w:rPr>
                          <w:rFonts w:eastAsia="Times New Roman" w:cs="Arial"/>
                          <w:color w:val="212121"/>
                          <w:sz w:val="28"/>
                          <w:szCs w:val="28"/>
                        </w:rPr>
                        <w:t xml:space="preserve">re </w:t>
                      </w:r>
                      <w:proofErr w:type="spellStart"/>
                      <w:r w:rsidRPr="00D62BD5">
                        <w:rPr>
                          <w:rFonts w:eastAsia="Times New Roman" w:cs="Arial"/>
                          <w:color w:val="212121"/>
                          <w:sz w:val="28"/>
                          <w:szCs w:val="28"/>
                        </w:rPr>
                        <w:t>api</w:t>
                      </w:r>
                      <w:proofErr w:type="spellEnd"/>
                      <w:r w:rsidRPr="00D62BD5">
                        <w:rPr>
                          <w:rFonts w:eastAsia="Times New Roman" w:cs="Arial"/>
                          <w:color w:val="212121"/>
                          <w:sz w:val="28"/>
                          <w:szCs w:val="28"/>
                        </w:rPr>
                        <w:t xml:space="preserve"> which will give us the most common venues to establish/open our restaurant.</w:t>
                      </w:r>
                    </w:p>
                    <w:p w14:paraId="6641690B" w14:textId="77777777" w:rsidR="00D62BD5" w:rsidRPr="00D62BD5" w:rsidRDefault="00D62BD5" w:rsidP="00D62BD5">
                      <w:pPr>
                        <w:pStyle w:val="ListParagraph"/>
                        <w:rPr>
                          <w:rFonts w:eastAsia="Times New Roman" w:cs="Arial"/>
                          <w:color w:val="212121"/>
                          <w:sz w:val="28"/>
                          <w:szCs w:val="28"/>
                        </w:rPr>
                      </w:pPr>
                    </w:p>
                    <w:p w14:paraId="0D1B2AB0" w14:textId="77777777" w:rsidR="00D62BD5" w:rsidRPr="00D62BD5" w:rsidRDefault="00D62BD5" w:rsidP="00D62BD5">
                      <w:pPr>
                        <w:pStyle w:val="ListParagraph"/>
                        <w:shd w:val="clear" w:color="auto" w:fill="FFFFFF"/>
                        <w:spacing w:before="100" w:beforeAutospacing="1" w:after="100" w:afterAutospacing="1"/>
                        <w:rPr>
                          <w:rFonts w:eastAsia="Times New Roman" w:cs="Arial"/>
                          <w:color w:val="212121"/>
                          <w:sz w:val="28"/>
                          <w:szCs w:val="28"/>
                        </w:rPr>
                      </w:pPr>
                    </w:p>
                    <w:p w14:paraId="724171C8" w14:textId="404645CB" w:rsidR="00D62BD5" w:rsidRPr="00D62BD5" w:rsidRDefault="00D62BD5" w:rsidP="00D62BD5">
                      <w:pPr>
                        <w:pStyle w:val="ListParagraph"/>
                        <w:numPr>
                          <w:ilvl w:val="0"/>
                          <w:numId w:val="9"/>
                        </w:numPr>
                        <w:shd w:val="clear" w:color="auto" w:fill="FFFFFF"/>
                        <w:spacing w:before="100" w:beforeAutospacing="1" w:after="100" w:afterAutospacing="1"/>
                        <w:rPr>
                          <w:rFonts w:eastAsia="Times New Roman" w:cs="Arial"/>
                          <w:color w:val="212121"/>
                          <w:sz w:val="28"/>
                          <w:szCs w:val="28"/>
                        </w:rPr>
                      </w:pPr>
                      <w:r w:rsidRPr="00D62BD5">
                        <w:rPr>
                          <w:rFonts w:eastAsia="Times New Roman" w:cs="Arial"/>
                          <w:color w:val="212121"/>
                          <w:sz w:val="28"/>
                          <w:szCs w:val="28"/>
                        </w:rPr>
                        <w:t>Using Folium library to create interactive visu</w:t>
                      </w:r>
                      <w:r>
                        <w:rPr>
                          <w:rFonts w:eastAsia="Times New Roman" w:cs="Arial"/>
                          <w:color w:val="212121"/>
                          <w:sz w:val="28"/>
                          <w:szCs w:val="28"/>
                        </w:rPr>
                        <w:t>al</w:t>
                      </w:r>
                      <w:r w:rsidRPr="00D62BD5">
                        <w:rPr>
                          <w:rFonts w:eastAsia="Times New Roman" w:cs="Arial"/>
                          <w:color w:val="212121"/>
                          <w:sz w:val="28"/>
                          <w:szCs w:val="28"/>
                        </w:rPr>
                        <w:t>i</w:t>
                      </w:r>
                      <w:r w:rsidR="009F3038">
                        <w:rPr>
                          <w:rFonts w:eastAsia="Times New Roman" w:cs="Arial"/>
                          <w:color w:val="212121"/>
                          <w:sz w:val="28"/>
                          <w:szCs w:val="28"/>
                        </w:rPr>
                        <w:t>z</w:t>
                      </w:r>
                      <w:r w:rsidRPr="00D62BD5">
                        <w:rPr>
                          <w:rFonts w:eastAsia="Times New Roman" w:cs="Arial"/>
                          <w:color w:val="212121"/>
                          <w:sz w:val="28"/>
                          <w:szCs w:val="28"/>
                        </w:rPr>
                        <w:t>ation maps of popular or most common venues.</w:t>
                      </w:r>
                    </w:p>
                    <w:p w14:paraId="577D1237" w14:textId="77777777" w:rsidR="00D62BD5" w:rsidRDefault="00D62BD5" w:rsidP="00D62BD5"/>
                  </w:txbxContent>
                </v:textbox>
              </v:shape>
            </w:pict>
          </mc:Fallback>
        </mc:AlternateContent>
      </w:r>
    </w:p>
    <w:p w14:paraId="23BECA0E" w14:textId="695A488F" w:rsidR="009F3038" w:rsidRPr="009F3038" w:rsidRDefault="009F3038" w:rsidP="009F3038"/>
    <w:p w14:paraId="479E8F1C" w14:textId="28E4F400" w:rsidR="009F3038" w:rsidRPr="009F3038" w:rsidRDefault="009F3038" w:rsidP="009F3038"/>
    <w:p w14:paraId="72715AC5" w14:textId="01B42F4E" w:rsidR="009F3038" w:rsidRPr="009F3038" w:rsidRDefault="009F3038" w:rsidP="009F3038"/>
    <w:p w14:paraId="78878100" w14:textId="016CC9A7" w:rsidR="009F3038" w:rsidRPr="009F3038" w:rsidRDefault="009F3038" w:rsidP="009F3038"/>
    <w:p w14:paraId="4580BE65" w14:textId="77150168" w:rsidR="009F3038" w:rsidRPr="009F3038" w:rsidRDefault="009F3038" w:rsidP="009F3038"/>
    <w:p w14:paraId="7BE3DA7B" w14:textId="6F418981" w:rsidR="009F3038" w:rsidRPr="009F3038" w:rsidRDefault="009F3038" w:rsidP="009F3038"/>
    <w:p w14:paraId="40451E90" w14:textId="36B2482A" w:rsidR="009F3038" w:rsidRPr="009F3038" w:rsidRDefault="009F3038" w:rsidP="009F3038"/>
    <w:p w14:paraId="70874288" w14:textId="10103BFE" w:rsidR="009F3038" w:rsidRPr="009F3038" w:rsidRDefault="009F3038" w:rsidP="009F3038"/>
    <w:p w14:paraId="59DA37FE" w14:textId="23A2F85F" w:rsidR="009F3038" w:rsidRPr="009F3038" w:rsidRDefault="009F3038" w:rsidP="009F3038"/>
    <w:p w14:paraId="3E1F19F8" w14:textId="4A34278B" w:rsidR="009F3038" w:rsidRPr="009F3038" w:rsidRDefault="009F3038" w:rsidP="009F3038"/>
    <w:p w14:paraId="4DDDE147" w14:textId="54183C34" w:rsidR="009F3038" w:rsidRPr="009F3038" w:rsidRDefault="009F3038" w:rsidP="009F3038"/>
    <w:p w14:paraId="40CA87CF" w14:textId="34C8DFC6" w:rsidR="009F3038" w:rsidRPr="009F3038" w:rsidRDefault="009F3038" w:rsidP="009F3038"/>
    <w:p w14:paraId="193D8506" w14:textId="682505B4" w:rsidR="009F3038" w:rsidRPr="009F3038" w:rsidRDefault="009F3038" w:rsidP="009F3038"/>
    <w:p w14:paraId="6F58B204" w14:textId="38B2254F" w:rsidR="009F3038" w:rsidRPr="009F3038" w:rsidRDefault="009F3038" w:rsidP="009F3038"/>
    <w:p w14:paraId="254E2A3B" w14:textId="42B6EDCE" w:rsidR="009F3038" w:rsidRPr="009F3038" w:rsidRDefault="009F3038" w:rsidP="009F3038"/>
    <w:p w14:paraId="7ECDBF8A" w14:textId="363A0AD1" w:rsidR="009F3038" w:rsidRPr="009F3038" w:rsidRDefault="009F3038" w:rsidP="009F3038"/>
    <w:p w14:paraId="6BBDCD2A" w14:textId="6B74AAE8" w:rsidR="009F3038" w:rsidRPr="009F3038" w:rsidRDefault="009F3038" w:rsidP="009F3038"/>
    <w:p w14:paraId="75CD80C9" w14:textId="67D29E9F" w:rsidR="009F3038" w:rsidRPr="009F3038" w:rsidRDefault="009F3038" w:rsidP="009F3038"/>
    <w:p w14:paraId="161C207E" w14:textId="5017365F" w:rsidR="009F3038" w:rsidRDefault="009F3038" w:rsidP="009F3038"/>
    <w:p w14:paraId="258DC7FC" w14:textId="4B3DD07C" w:rsidR="009F3038" w:rsidRDefault="009F3038" w:rsidP="009F3038"/>
    <w:p w14:paraId="1D73F8E5" w14:textId="3D712CDA" w:rsidR="009F3038" w:rsidRDefault="009F3038" w:rsidP="009F3038">
      <w:pPr>
        <w:tabs>
          <w:tab w:val="left" w:pos="7896"/>
        </w:tabs>
      </w:pPr>
      <w:r>
        <w:tab/>
      </w:r>
    </w:p>
    <w:p w14:paraId="39D27DD0" w14:textId="5B316D80" w:rsidR="009F3038" w:rsidRDefault="009F3038" w:rsidP="009F3038">
      <w:pPr>
        <w:tabs>
          <w:tab w:val="left" w:pos="7896"/>
        </w:tabs>
      </w:pPr>
    </w:p>
    <w:p w14:paraId="1242B8A5" w14:textId="1F331C4F" w:rsidR="009F3038" w:rsidRDefault="009F3038" w:rsidP="009F3038">
      <w:pPr>
        <w:tabs>
          <w:tab w:val="left" w:pos="7896"/>
        </w:tabs>
      </w:pPr>
    </w:p>
    <w:p w14:paraId="1001EFC0" w14:textId="77777777" w:rsidR="00956813" w:rsidRDefault="00956813" w:rsidP="00956813">
      <w:pPr>
        <w:jc w:val="both"/>
      </w:pPr>
    </w:p>
    <w:p w14:paraId="06D1C40A" w14:textId="385A7618" w:rsidR="009F3038" w:rsidRDefault="009F3038" w:rsidP="009F3038">
      <w:pPr>
        <w:tabs>
          <w:tab w:val="left" w:pos="7896"/>
        </w:tabs>
      </w:pPr>
    </w:p>
    <w:p w14:paraId="017154FC" w14:textId="73D5E7FD" w:rsidR="009F3038" w:rsidRDefault="009F3038" w:rsidP="009F3038">
      <w:pPr>
        <w:tabs>
          <w:tab w:val="left" w:pos="7896"/>
        </w:tabs>
      </w:pPr>
    </w:p>
    <w:p w14:paraId="7031C7B3" w14:textId="40C70DE5" w:rsidR="009F3038" w:rsidRDefault="009F3038" w:rsidP="009F3038">
      <w:pPr>
        <w:tabs>
          <w:tab w:val="left" w:pos="7896"/>
        </w:tabs>
      </w:pPr>
    </w:p>
    <w:p w14:paraId="2F6CEB60" w14:textId="008E8BE9" w:rsidR="009F3038" w:rsidRDefault="009F3038" w:rsidP="009F3038">
      <w:pPr>
        <w:tabs>
          <w:tab w:val="left" w:pos="7896"/>
        </w:tabs>
      </w:pPr>
    </w:p>
    <w:p w14:paraId="779A0870" w14:textId="6B42A3A0" w:rsidR="009F3038" w:rsidRDefault="009F3038" w:rsidP="009F3038">
      <w:pPr>
        <w:tabs>
          <w:tab w:val="left" w:pos="7896"/>
        </w:tabs>
      </w:pPr>
    </w:p>
    <w:p w14:paraId="768C2EED" w14:textId="7AF13966" w:rsidR="009F3038" w:rsidRDefault="009F3038" w:rsidP="009F3038">
      <w:pPr>
        <w:tabs>
          <w:tab w:val="left" w:pos="7896"/>
        </w:tabs>
      </w:pPr>
    </w:p>
    <w:p w14:paraId="1333EF46" w14:textId="4A6F1597" w:rsidR="009F3038" w:rsidRDefault="009F3038" w:rsidP="009F3038">
      <w:pPr>
        <w:tabs>
          <w:tab w:val="left" w:pos="7896"/>
        </w:tabs>
      </w:pPr>
    </w:p>
    <w:p w14:paraId="229C0E6F" w14:textId="57E2843A" w:rsidR="009F3038" w:rsidRDefault="009F3038" w:rsidP="009F3038">
      <w:pPr>
        <w:tabs>
          <w:tab w:val="left" w:pos="7896"/>
        </w:tabs>
      </w:pPr>
    </w:p>
    <w:p w14:paraId="27F77EFC" w14:textId="5CCF6230" w:rsidR="009F3038" w:rsidRDefault="009F3038" w:rsidP="009F3038">
      <w:pPr>
        <w:tabs>
          <w:tab w:val="left" w:pos="7896"/>
        </w:tabs>
      </w:pPr>
    </w:p>
    <w:p w14:paraId="1AF6A0B5" w14:textId="02800E5C" w:rsidR="009F3038" w:rsidRDefault="009F3038" w:rsidP="009F3038">
      <w:pPr>
        <w:tabs>
          <w:tab w:val="left" w:pos="7896"/>
        </w:tabs>
      </w:pPr>
    </w:p>
    <w:p w14:paraId="05B3814B" w14:textId="5273D19F" w:rsidR="009F3038" w:rsidRDefault="009F3038" w:rsidP="009F3038">
      <w:pPr>
        <w:tabs>
          <w:tab w:val="left" w:pos="7896"/>
        </w:tabs>
      </w:pPr>
    </w:p>
    <w:p w14:paraId="403D9426" w14:textId="68ED8699" w:rsidR="009F3038" w:rsidRDefault="009F3038" w:rsidP="00183C08"/>
    <w:p w14:paraId="00A39B4F" w14:textId="1F89DFB2" w:rsidR="00183C08" w:rsidRPr="00183C08" w:rsidRDefault="00183C08" w:rsidP="00183C08"/>
    <w:p w14:paraId="075779C6" w14:textId="41E75232" w:rsidR="00183C08" w:rsidRPr="00183C08" w:rsidRDefault="00183C08" w:rsidP="00183C08"/>
    <w:p w14:paraId="62491F44" w14:textId="19697FA5" w:rsidR="00183C08" w:rsidRDefault="00183C08" w:rsidP="00183C08"/>
    <w:tbl>
      <w:tblPr>
        <w:tblpPr w:leftFromText="180" w:rightFromText="180" w:vertAnchor="text" w:horzAnchor="margin" w:tblpXSpec="center"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5"/>
      </w:tblGrid>
      <w:tr w:rsidR="00EE6884" w:rsidRPr="00463B3B" w14:paraId="20690DFE" w14:textId="77777777" w:rsidTr="00EE6884">
        <w:tblPrEx>
          <w:tblCellMar>
            <w:top w:w="0" w:type="dxa"/>
            <w:bottom w:w="0" w:type="dxa"/>
          </w:tblCellMar>
        </w:tblPrEx>
        <w:trPr>
          <w:trHeight w:val="972"/>
        </w:trPr>
        <w:tc>
          <w:tcPr>
            <w:tcW w:w="8715"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0FE13D18" w14:textId="77777777" w:rsidR="00EE6884" w:rsidRPr="00463B3B" w:rsidRDefault="00EE6884" w:rsidP="00EE6884">
            <w:pPr>
              <w:pStyle w:val="Quote"/>
              <w:rPr>
                <w:rFonts w:asciiTheme="majorHAnsi" w:hAnsiTheme="majorHAnsi"/>
                <w:b/>
                <w:bCs/>
                <w:sz w:val="28"/>
                <w:szCs w:val="28"/>
              </w:rPr>
            </w:pPr>
          </w:p>
          <w:p w14:paraId="4EF176D8" w14:textId="77777777" w:rsidR="00EE6884" w:rsidRPr="00463B3B" w:rsidRDefault="00EE6884" w:rsidP="00EE6884">
            <w:pPr>
              <w:pStyle w:val="Quote"/>
              <w:jc w:val="center"/>
              <w:rPr>
                <w:rFonts w:asciiTheme="majorHAnsi" w:hAnsiTheme="majorHAnsi"/>
                <w:b/>
                <w:bCs/>
                <w:sz w:val="28"/>
                <w:szCs w:val="28"/>
              </w:rPr>
            </w:pPr>
            <w:r w:rsidRPr="00D62BD5">
              <w:rPr>
                <w:rFonts w:asciiTheme="majorHAnsi" w:hAnsiTheme="majorHAnsi"/>
                <w:b/>
                <w:bCs/>
                <w:sz w:val="44"/>
                <w:szCs w:val="44"/>
              </w:rPr>
              <w:t>DA</w:t>
            </w:r>
            <w:r w:rsidRPr="00D62BD5">
              <w:rPr>
                <w:rStyle w:val="QuoteChar"/>
                <w:rFonts w:asciiTheme="majorHAnsi" w:hAnsiTheme="majorHAnsi"/>
                <w:b/>
                <w:bCs/>
                <w:sz w:val="44"/>
                <w:szCs w:val="44"/>
              </w:rPr>
              <w:t>TA</w:t>
            </w:r>
            <w:r>
              <w:rPr>
                <w:rStyle w:val="QuoteChar"/>
                <w:rFonts w:asciiTheme="majorHAnsi" w:hAnsiTheme="majorHAnsi"/>
                <w:b/>
                <w:bCs/>
                <w:sz w:val="44"/>
                <w:szCs w:val="44"/>
              </w:rPr>
              <w:t xml:space="preserve"> CLEANING AND PREPROCESSING</w:t>
            </w:r>
          </w:p>
        </w:tc>
      </w:tr>
    </w:tbl>
    <w:p w14:paraId="7F52A2FF" w14:textId="5021E548" w:rsidR="00956813" w:rsidRDefault="00956813" w:rsidP="00183C08"/>
    <w:p w14:paraId="3F65EE06" w14:textId="4469211D" w:rsidR="00956813" w:rsidRDefault="00956813" w:rsidP="00183C08"/>
    <w:p w14:paraId="10283393" w14:textId="714F404D" w:rsidR="00956813" w:rsidRDefault="00956813" w:rsidP="00183C08"/>
    <w:p w14:paraId="0862C921" w14:textId="50CAB3E7" w:rsidR="00956813" w:rsidRDefault="00956813" w:rsidP="00183C08"/>
    <w:p w14:paraId="0B64989C" w14:textId="2D3F5D88" w:rsidR="00956813" w:rsidRDefault="00956813" w:rsidP="00183C08"/>
    <w:p w14:paraId="72F40178" w14:textId="15E95B59" w:rsidR="00956813" w:rsidRDefault="00956813" w:rsidP="00183C08"/>
    <w:p w14:paraId="34621776" w14:textId="3EC1AF17" w:rsidR="00956813" w:rsidRDefault="00EE6884" w:rsidP="00183C08">
      <w:r>
        <w:rPr>
          <w:noProof/>
        </w:rPr>
        <mc:AlternateContent>
          <mc:Choice Requires="wps">
            <w:drawing>
              <wp:anchor distT="0" distB="0" distL="114300" distR="114300" simplePos="0" relativeHeight="251679744" behindDoc="0" locked="0" layoutInCell="1" allowOverlap="1" wp14:anchorId="3BEF714F" wp14:editId="66452E7C">
                <wp:simplePos x="0" y="0"/>
                <wp:positionH relativeFrom="column">
                  <wp:posOffset>579120</wp:posOffset>
                </wp:positionH>
                <wp:positionV relativeFrom="paragraph">
                  <wp:posOffset>49530</wp:posOffset>
                </wp:positionV>
                <wp:extent cx="5756910" cy="0"/>
                <wp:effectExtent l="0" t="19050" r="34290" b="19050"/>
                <wp:wrapNone/>
                <wp:docPr id="14" name="Straight Connector 14"/>
                <wp:cNvGraphicFramePr/>
                <a:graphic xmlns:a="http://schemas.openxmlformats.org/drawingml/2006/main">
                  <a:graphicData uri="http://schemas.microsoft.com/office/word/2010/wordprocessingShape">
                    <wps:wsp>
                      <wps:cNvCnPr/>
                      <wps:spPr>
                        <a:xfrm>
                          <a:off x="0" y="0"/>
                          <a:ext cx="5756910" cy="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F0C93B5" id="Straight Connector 1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pt,3.9pt" to="498.9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" strokecolor="#476166 [3204]" strokeweight="3pt">
                <v:stroke miterlimit="4" joinstyle="miter"/>
              </v:line>
            </w:pict>
          </mc:Fallback>
        </mc:AlternateContent>
      </w:r>
    </w:p>
    <w:p w14:paraId="2FA8685F" w14:textId="51582CF6" w:rsidR="00956813" w:rsidRDefault="00956813" w:rsidP="00183C08"/>
    <w:p w14:paraId="3EDDC61B" w14:textId="327814F8" w:rsidR="00183C08" w:rsidRPr="00183C08" w:rsidRDefault="00183C08" w:rsidP="00183C08"/>
    <w:p w14:paraId="41EECBFD" w14:textId="17ECD3A3" w:rsidR="00183C08" w:rsidRPr="00183C08" w:rsidRDefault="00183C08" w:rsidP="00183C08"/>
    <w:p w14:paraId="2BA47FFD" w14:textId="02ABF0B6" w:rsidR="00EE6884" w:rsidRDefault="00EE6884" w:rsidP="00EE6884">
      <w:pPr>
        <w:numPr>
          <w:ilvl w:val="0"/>
          <w:numId w:val="11"/>
        </w:numPr>
      </w:pPr>
      <w:r w:rsidRPr="00EE6884">
        <w:t>After performing this stage, we got our cleaned data frame:</w:t>
      </w:r>
    </w:p>
    <w:p w14:paraId="193E2A0C" w14:textId="77777777" w:rsidR="00EE6884" w:rsidRPr="00EE6884" w:rsidRDefault="00EE6884" w:rsidP="00EE6884">
      <w:pPr>
        <w:ind w:left="720"/>
      </w:pPr>
    </w:p>
    <w:p w14:paraId="09A4000A" w14:textId="46EBA94E" w:rsidR="00183C08" w:rsidRPr="00183C08" w:rsidRDefault="00183C08" w:rsidP="00183C08"/>
    <w:p w14:paraId="314A6DF1" w14:textId="73922860" w:rsidR="00183C08" w:rsidRPr="00183C08" w:rsidRDefault="00183C08" w:rsidP="00183C08"/>
    <w:p w14:paraId="35F7465A" w14:textId="1F1E4F53" w:rsidR="00183C08" w:rsidRPr="00183C08" w:rsidRDefault="00EE6884" w:rsidP="00EE6884">
      <w:pPr>
        <w:jc w:val="center"/>
      </w:pPr>
      <w:r>
        <w:rPr>
          <w:noProof/>
        </w:rPr>
        <w:drawing>
          <wp:inline distT="0" distB="0" distL="0" distR="0" wp14:anchorId="68D5D4FA" wp14:editId="6E587301">
            <wp:extent cx="5667375" cy="469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7375" cy="4695825"/>
                    </a:xfrm>
                    <a:prstGeom prst="rect">
                      <a:avLst/>
                    </a:prstGeom>
                  </pic:spPr>
                </pic:pic>
              </a:graphicData>
            </a:graphic>
          </wp:inline>
        </w:drawing>
      </w:r>
    </w:p>
    <w:p w14:paraId="01706E4B" w14:textId="0F6E3BC6" w:rsidR="00183C08" w:rsidRPr="00183C08" w:rsidRDefault="00183C08" w:rsidP="00183C08"/>
    <w:p w14:paraId="357B2F94" w14:textId="51DD0BD8" w:rsidR="00183C08" w:rsidRPr="00183C08" w:rsidRDefault="00183C08" w:rsidP="00183C08"/>
    <w:p w14:paraId="281C3776" w14:textId="0958FA6D" w:rsidR="00183C08" w:rsidRPr="00183C08" w:rsidRDefault="00183C08" w:rsidP="00183C08"/>
    <w:p w14:paraId="544F20AE" w14:textId="7AA5A88C" w:rsidR="00183C08" w:rsidRPr="00183C08" w:rsidRDefault="00183C08" w:rsidP="00183C08"/>
    <w:p w14:paraId="403FEDEF" w14:textId="443AB204" w:rsidR="00183C08" w:rsidRPr="00183C08" w:rsidRDefault="00183C08" w:rsidP="00183C08"/>
    <w:p w14:paraId="5C6B0C44" w14:textId="11C28770" w:rsidR="00EE6884" w:rsidRDefault="00EE6884" w:rsidP="00183C08"/>
    <w:p w14:paraId="6ED29B64" w14:textId="20A04504" w:rsidR="00EE6884" w:rsidRDefault="00EE6884" w:rsidP="00183C08"/>
    <w:p w14:paraId="3F845D54" w14:textId="53FD462B" w:rsidR="00EE6884" w:rsidRDefault="00EE6884" w:rsidP="00183C08"/>
    <w:p w14:paraId="3679B39E" w14:textId="75EC7FA0" w:rsidR="00EE6884" w:rsidRDefault="00EE6884" w:rsidP="00183C08"/>
    <w:tbl>
      <w:tblPr>
        <w:tblpPr w:leftFromText="180" w:rightFromText="180" w:vertAnchor="text" w:horzAnchor="page" w:tblpX="3229" w:tblpY="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2"/>
      </w:tblGrid>
      <w:tr w:rsidR="00EE6884" w:rsidRPr="00463B3B" w14:paraId="1744524D" w14:textId="77777777" w:rsidTr="00EE6884">
        <w:tblPrEx>
          <w:tblCellMar>
            <w:top w:w="0" w:type="dxa"/>
            <w:bottom w:w="0" w:type="dxa"/>
          </w:tblCellMar>
        </w:tblPrEx>
        <w:trPr>
          <w:trHeight w:val="972"/>
        </w:trPr>
        <w:tc>
          <w:tcPr>
            <w:tcW w:w="6672"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771299D8" w14:textId="77777777" w:rsidR="00EE6884" w:rsidRPr="00463B3B" w:rsidRDefault="00EE6884" w:rsidP="00EE6884">
            <w:pPr>
              <w:pStyle w:val="Quote"/>
              <w:rPr>
                <w:rFonts w:asciiTheme="majorHAnsi" w:hAnsiTheme="majorHAnsi"/>
                <w:b/>
                <w:bCs/>
                <w:sz w:val="28"/>
                <w:szCs w:val="28"/>
              </w:rPr>
            </w:pPr>
          </w:p>
          <w:p w14:paraId="1FA4FB2B" w14:textId="77777777" w:rsidR="00EE6884" w:rsidRPr="00463B3B" w:rsidRDefault="00EE6884" w:rsidP="00EE6884">
            <w:pPr>
              <w:pStyle w:val="Quote"/>
              <w:jc w:val="center"/>
              <w:rPr>
                <w:rFonts w:asciiTheme="majorHAnsi" w:hAnsiTheme="majorHAnsi"/>
                <w:b/>
                <w:bCs/>
                <w:sz w:val="28"/>
                <w:szCs w:val="28"/>
              </w:rPr>
            </w:pPr>
            <w:r w:rsidRPr="009F3038">
              <w:rPr>
                <w:rFonts w:asciiTheme="majorHAnsi" w:hAnsiTheme="majorHAnsi"/>
                <w:b/>
                <w:bCs/>
                <w:sz w:val="40"/>
                <w:szCs w:val="40"/>
              </w:rPr>
              <w:t>Methodology</w:t>
            </w:r>
          </w:p>
        </w:tc>
      </w:tr>
    </w:tbl>
    <w:p w14:paraId="49ADC8ED" w14:textId="77777777" w:rsidR="00EE6884" w:rsidRDefault="00EE6884" w:rsidP="00EE6884"/>
    <w:p w14:paraId="2B01F574" w14:textId="77777777" w:rsidR="00EE6884" w:rsidRDefault="00EE6884" w:rsidP="00EE6884"/>
    <w:p w14:paraId="05323651" w14:textId="77777777" w:rsidR="00EE6884" w:rsidRDefault="00EE6884" w:rsidP="00EE6884"/>
    <w:p w14:paraId="725A665D" w14:textId="77777777" w:rsidR="00EE6884" w:rsidRPr="00183C08" w:rsidRDefault="00EE6884" w:rsidP="00EE6884"/>
    <w:p w14:paraId="1115ECAF" w14:textId="77777777" w:rsidR="00EE6884" w:rsidRPr="00183C08" w:rsidRDefault="00EE6884" w:rsidP="00EE6884"/>
    <w:p w14:paraId="1125A276" w14:textId="77777777" w:rsidR="00EE6884" w:rsidRPr="00183C08" w:rsidRDefault="00EE6884" w:rsidP="00EE6884"/>
    <w:p w14:paraId="7FC0B952" w14:textId="6BD634C6" w:rsidR="00183C08" w:rsidRPr="00183C08" w:rsidRDefault="00EE6884" w:rsidP="00183C08">
      <w:r>
        <w:rPr>
          <w:noProof/>
        </w:rPr>
        <mc:AlternateContent>
          <mc:Choice Requires="wps">
            <w:drawing>
              <wp:anchor distT="0" distB="0" distL="114300" distR="114300" simplePos="0" relativeHeight="251677696" behindDoc="0" locked="0" layoutInCell="1" allowOverlap="1" wp14:anchorId="72050499" wp14:editId="241C233D">
                <wp:simplePos x="0" y="0"/>
                <wp:positionH relativeFrom="column">
                  <wp:posOffset>876300</wp:posOffset>
                </wp:positionH>
                <wp:positionV relativeFrom="paragraph">
                  <wp:posOffset>120015</wp:posOffset>
                </wp:positionV>
                <wp:extent cx="5364480" cy="7620"/>
                <wp:effectExtent l="19050" t="19050" r="26670" b="30480"/>
                <wp:wrapNone/>
                <wp:docPr id="9" name="Straight Connector 9"/>
                <wp:cNvGraphicFramePr/>
                <a:graphic xmlns:a="http://schemas.openxmlformats.org/drawingml/2006/main">
                  <a:graphicData uri="http://schemas.microsoft.com/office/word/2010/wordprocessingShape">
                    <wps:wsp>
                      <wps:cNvCnPr/>
                      <wps:spPr>
                        <a:xfrm flipV="1">
                          <a:off x="0" y="0"/>
                          <a:ext cx="5364480" cy="762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64A7FDC" id="Straight Connector 9"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69pt,9.45pt" to="491.4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" strokecolor="#476166 [3204]" strokeweight="3pt">
                <v:stroke miterlimit="4" joinstyle="miter"/>
              </v:line>
            </w:pict>
          </mc:Fallback>
        </mc:AlternateContent>
      </w:r>
      <w:r w:rsidR="00956813">
        <w:rPr>
          <w:noProof/>
        </w:rPr>
        <mc:AlternateContent>
          <mc:Choice Requires="wps">
            <w:drawing>
              <wp:anchor distT="0" distB="0" distL="114300" distR="114300" simplePos="0" relativeHeight="251675648" behindDoc="0" locked="0" layoutInCell="1" allowOverlap="1" wp14:anchorId="0A73832F" wp14:editId="72CB9572">
                <wp:simplePos x="0" y="0"/>
                <wp:positionH relativeFrom="margin">
                  <wp:posOffset>853440</wp:posOffset>
                </wp:positionH>
                <wp:positionV relativeFrom="paragraph">
                  <wp:posOffset>127000</wp:posOffset>
                </wp:positionV>
                <wp:extent cx="5097780" cy="5585460"/>
                <wp:effectExtent l="0" t="0" r="0" b="0"/>
                <wp:wrapNone/>
                <wp:docPr id="8" name="Text Box 8"/>
                <wp:cNvGraphicFramePr/>
                <a:graphic xmlns:a="http://schemas.openxmlformats.org/drawingml/2006/main">
                  <a:graphicData uri="http://schemas.microsoft.com/office/word/2010/wordprocessingShape">
                    <wps:wsp>
                      <wps:cNvSpPr txBox="1"/>
                      <wps:spPr>
                        <a:xfrm>
                          <a:off x="0" y="0"/>
                          <a:ext cx="5097780" cy="55854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629486" w14:textId="77777777" w:rsidR="00956813" w:rsidRPr="009F3038" w:rsidRDefault="00956813" w:rsidP="00956813">
                            <w:pPr>
                              <w:rPr>
                                <w:sz w:val="28"/>
                                <w:szCs w:val="28"/>
                              </w:rPr>
                            </w:pPr>
                            <w:r w:rsidRPr="009F3038">
                              <w:rPr>
                                <w:sz w:val="28"/>
                                <w:szCs w:val="28"/>
                              </w:rPr>
                              <w:t>This section is divided into two parts:</w:t>
                            </w:r>
                          </w:p>
                          <w:p w14:paraId="01E8A137" w14:textId="77777777" w:rsidR="00956813" w:rsidRPr="009F3038" w:rsidRDefault="00956813" w:rsidP="00956813">
                            <w:pPr>
                              <w:rPr>
                                <w:sz w:val="28"/>
                                <w:szCs w:val="28"/>
                              </w:rPr>
                            </w:pPr>
                          </w:p>
                          <w:p w14:paraId="547D67DD" w14:textId="77777777" w:rsidR="00956813" w:rsidRPr="009F3038" w:rsidRDefault="00956813" w:rsidP="00956813">
                            <w:pPr>
                              <w:pStyle w:val="ListParagraph"/>
                              <w:numPr>
                                <w:ilvl w:val="0"/>
                                <w:numId w:val="10"/>
                              </w:numPr>
                              <w:spacing w:line="360" w:lineRule="auto"/>
                              <w:jc w:val="both"/>
                              <w:rPr>
                                <w:sz w:val="28"/>
                                <w:szCs w:val="28"/>
                              </w:rPr>
                            </w:pPr>
                            <w:r w:rsidRPr="009F3038">
                              <w:rPr>
                                <w:sz w:val="28"/>
                                <w:szCs w:val="28"/>
                              </w:rPr>
                              <w:t xml:space="preserve">Exploratory Data Analysis: Visualize the </w:t>
                            </w:r>
                            <w:proofErr w:type="spellStart"/>
                            <w:r w:rsidRPr="009F3038">
                              <w:rPr>
                                <w:sz w:val="28"/>
                                <w:szCs w:val="28"/>
                              </w:rPr>
                              <w:t>neighbourhood</w:t>
                            </w:r>
                            <w:proofErr w:type="spellEnd"/>
                            <w:r w:rsidRPr="009F3038">
                              <w:rPr>
                                <w:sz w:val="28"/>
                                <w:szCs w:val="28"/>
                              </w:rPr>
                              <w:t xml:space="preserve"> data of Delhi using location latitude and location longitude and after normalizing the data, we explored the 10 most common venues for setting up restaurant.</w:t>
                            </w:r>
                          </w:p>
                          <w:p w14:paraId="6A065B8E" w14:textId="77777777" w:rsidR="00956813" w:rsidRPr="009F3038" w:rsidRDefault="00956813" w:rsidP="00956813">
                            <w:pPr>
                              <w:spacing w:line="360" w:lineRule="auto"/>
                              <w:jc w:val="both"/>
                              <w:rPr>
                                <w:sz w:val="32"/>
                                <w:szCs w:val="32"/>
                              </w:rPr>
                            </w:pPr>
                          </w:p>
                          <w:p w14:paraId="10F3585D" w14:textId="77777777" w:rsidR="00956813" w:rsidRPr="009F3038" w:rsidRDefault="00956813" w:rsidP="00956813">
                            <w:pPr>
                              <w:pStyle w:val="ListParagraph"/>
                              <w:numPr>
                                <w:ilvl w:val="0"/>
                                <w:numId w:val="10"/>
                              </w:numPr>
                              <w:spacing w:line="360" w:lineRule="auto"/>
                              <w:jc w:val="both"/>
                              <w:rPr>
                                <w:sz w:val="28"/>
                                <w:szCs w:val="28"/>
                              </w:rPr>
                            </w:pPr>
                            <w:r w:rsidRPr="009F3038">
                              <w:rPr>
                                <w:sz w:val="28"/>
                                <w:szCs w:val="28"/>
                              </w:rPr>
                              <w:t xml:space="preserve">Modelling: Helping stakeholders find the right neighborhood within a borough we will be clustering similar neighborhoods using K - means clustering which is a form of unsupervised machine learning algorithm that clusters data based on predefined cluster size. We will use K-Means clustering to address this problem so as to group data based on existing venues which will help in the </w:t>
                            </w:r>
                            <w:proofErr w:type="gramStart"/>
                            <w:r w:rsidRPr="009F3038">
                              <w:rPr>
                                <w:sz w:val="28"/>
                                <w:szCs w:val="28"/>
                              </w:rPr>
                              <w:t>decision making</w:t>
                            </w:r>
                            <w:proofErr w:type="gramEnd"/>
                            <w:r w:rsidRPr="009F3038">
                              <w:rPr>
                                <w:sz w:val="28"/>
                                <w:szCs w:val="28"/>
                              </w:rPr>
                              <w:t xml:space="preserve"> process.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73832F" id="Text Box 8" o:spid="_x0000_s1027" type="#_x0000_t202" style="position:absolute;margin-left:67.2pt;margin-top:10pt;width:401.4pt;height:439.8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" filled="f" stroked="f" strokeweight="1pt">
                <v:stroke miterlimit="4"/>
                <v:textbox inset="4pt,4pt,4pt,4pt">
                  <w:txbxContent>
                    <w:p w14:paraId="15629486" w14:textId="77777777" w:rsidR="00956813" w:rsidRPr="009F3038" w:rsidRDefault="00956813" w:rsidP="00956813">
                      <w:pPr>
                        <w:rPr>
                          <w:sz w:val="28"/>
                          <w:szCs w:val="28"/>
                        </w:rPr>
                      </w:pPr>
                      <w:r w:rsidRPr="009F3038">
                        <w:rPr>
                          <w:sz w:val="28"/>
                          <w:szCs w:val="28"/>
                        </w:rPr>
                        <w:t>This section is divided into two parts:</w:t>
                      </w:r>
                    </w:p>
                    <w:p w14:paraId="01E8A137" w14:textId="77777777" w:rsidR="00956813" w:rsidRPr="009F3038" w:rsidRDefault="00956813" w:rsidP="00956813">
                      <w:pPr>
                        <w:rPr>
                          <w:sz w:val="28"/>
                          <w:szCs w:val="28"/>
                        </w:rPr>
                      </w:pPr>
                    </w:p>
                    <w:p w14:paraId="547D67DD" w14:textId="77777777" w:rsidR="00956813" w:rsidRPr="009F3038" w:rsidRDefault="00956813" w:rsidP="00956813">
                      <w:pPr>
                        <w:pStyle w:val="ListParagraph"/>
                        <w:numPr>
                          <w:ilvl w:val="0"/>
                          <w:numId w:val="10"/>
                        </w:numPr>
                        <w:spacing w:line="360" w:lineRule="auto"/>
                        <w:jc w:val="both"/>
                        <w:rPr>
                          <w:sz w:val="28"/>
                          <w:szCs w:val="28"/>
                        </w:rPr>
                      </w:pPr>
                      <w:r w:rsidRPr="009F3038">
                        <w:rPr>
                          <w:sz w:val="28"/>
                          <w:szCs w:val="28"/>
                        </w:rPr>
                        <w:t xml:space="preserve">Exploratory Data Analysis: Visualize the </w:t>
                      </w:r>
                      <w:proofErr w:type="spellStart"/>
                      <w:r w:rsidRPr="009F3038">
                        <w:rPr>
                          <w:sz w:val="28"/>
                          <w:szCs w:val="28"/>
                        </w:rPr>
                        <w:t>neighbourhood</w:t>
                      </w:r>
                      <w:proofErr w:type="spellEnd"/>
                      <w:r w:rsidRPr="009F3038">
                        <w:rPr>
                          <w:sz w:val="28"/>
                          <w:szCs w:val="28"/>
                        </w:rPr>
                        <w:t xml:space="preserve"> data of Delhi using location latitude and location longitude and after normalizing the data, we explored the 10 most common venues for setting up restaurant.</w:t>
                      </w:r>
                    </w:p>
                    <w:p w14:paraId="6A065B8E" w14:textId="77777777" w:rsidR="00956813" w:rsidRPr="009F3038" w:rsidRDefault="00956813" w:rsidP="00956813">
                      <w:pPr>
                        <w:spacing w:line="360" w:lineRule="auto"/>
                        <w:jc w:val="both"/>
                        <w:rPr>
                          <w:sz w:val="32"/>
                          <w:szCs w:val="32"/>
                        </w:rPr>
                      </w:pPr>
                    </w:p>
                    <w:p w14:paraId="10F3585D" w14:textId="77777777" w:rsidR="00956813" w:rsidRPr="009F3038" w:rsidRDefault="00956813" w:rsidP="00956813">
                      <w:pPr>
                        <w:pStyle w:val="ListParagraph"/>
                        <w:numPr>
                          <w:ilvl w:val="0"/>
                          <w:numId w:val="10"/>
                        </w:numPr>
                        <w:spacing w:line="360" w:lineRule="auto"/>
                        <w:jc w:val="both"/>
                        <w:rPr>
                          <w:sz w:val="28"/>
                          <w:szCs w:val="28"/>
                        </w:rPr>
                      </w:pPr>
                      <w:r w:rsidRPr="009F3038">
                        <w:rPr>
                          <w:sz w:val="28"/>
                          <w:szCs w:val="28"/>
                        </w:rPr>
                        <w:t xml:space="preserve">Modelling: Helping stakeholders find the right neighborhood within a borough we will be clustering similar neighborhoods using K - means clustering which is a form of unsupervised machine learning algorithm that clusters data based on predefined cluster size. We will use K-Means clustering to address this problem so as to group data based on existing venues which will help in the </w:t>
                      </w:r>
                      <w:proofErr w:type="gramStart"/>
                      <w:r w:rsidRPr="009F3038">
                        <w:rPr>
                          <w:sz w:val="28"/>
                          <w:szCs w:val="28"/>
                        </w:rPr>
                        <w:t>decision making</w:t>
                      </w:r>
                      <w:proofErr w:type="gramEnd"/>
                      <w:r w:rsidRPr="009F3038">
                        <w:rPr>
                          <w:sz w:val="28"/>
                          <w:szCs w:val="28"/>
                        </w:rPr>
                        <w:t xml:space="preserve"> process.</w:t>
                      </w:r>
                    </w:p>
                  </w:txbxContent>
                </v:textbox>
                <w10:wrap anchorx="margin"/>
              </v:shape>
            </w:pict>
          </mc:Fallback>
        </mc:AlternateContent>
      </w:r>
    </w:p>
    <w:p w14:paraId="508C3A20" w14:textId="2E9EBF7C" w:rsidR="00183C08" w:rsidRDefault="00183C08" w:rsidP="00183C08"/>
    <w:p w14:paraId="1B24B411" w14:textId="25C808A7" w:rsidR="00183C08" w:rsidRDefault="00183C08" w:rsidP="00183C08"/>
    <w:p w14:paraId="0600B34E" w14:textId="63EB797F" w:rsidR="00183C08" w:rsidRDefault="00183C08" w:rsidP="00183C08"/>
    <w:p w14:paraId="5BA0E5E3" w14:textId="46A00CC2" w:rsidR="00183C08" w:rsidRDefault="00183C08" w:rsidP="00183C08"/>
    <w:p w14:paraId="05163969" w14:textId="40A516D5" w:rsidR="00183C08" w:rsidRDefault="00183C08" w:rsidP="00183C08"/>
    <w:p w14:paraId="1869D13B" w14:textId="2E8C94D5" w:rsidR="00183C08" w:rsidRDefault="00183C08" w:rsidP="00183C08"/>
    <w:p w14:paraId="62368565" w14:textId="22902236" w:rsidR="00183C08" w:rsidRDefault="00183C08" w:rsidP="00183C08"/>
    <w:p w14:paraId="0E7D43AB" w14:textId="7699A69F" w:rsidR="00956813" w:rsidRDefault="00956813" w:rsidP="00183C08"/>
    <w:p w14:paraId="7F9A281B" w14:textId="580187DF" w:rsidR="00956813" w:rsidRDefault="00956813" w:rsidP="00183C08"/>
    <w:p w14:paraId="4DC65DC9" w14:textId="4E08D7D0" w:rsidR="00956813" w:rsidRDefault="00956813" w:rsidP="00183C08"/>
    <w:p w14:paraId="444C20B4" w14:textId="378F6093" w:rsidR="00956813" w:rsidRDefault="00956813" w:rsidP="00183C08"/>
    <w:p w14:paraId="1278B050" w14:textId="3B10966C" w:rsidR="00956813" w:rsidRDefault="00956813" w:rsidP="00183C08"/>
    <w:p w14:paraId="06679144" w14:textId="4E3CA3FC" w:rsidR="00956813" w:rsidRDefault="00956813" w:rsidP="00183C08"/>
    <w:p w14:paraId="076BE2ED" w14:textId="50ED528C" w:rsidR="00956813" w:rsidRDefault="00956813" w:rsidP="00183C08"/>
    <w:p w14:paraId="3B84A465" w14:textId="6AA380DE" w:rsidR="00956813" w:rsidRDefault="00956813" w:rsidP="00183C08"/>
    <w:p w14:paraId="1D93BE1C" w14:textId="47F0FC82" w:rsidR="00956813" w:rsidRDefault="00956813" w:rsidP="00183C08"/>
    <w:p w14:paraId="0313D3E2" w14:textId="2AB4319C" w:rsidR="00956813" w:rsidRDefault="00956813" w:rsidP="00183C08"/>
    <w:p w14:paraId="5DE00377" w14:textId="75F1DC3F" w:rsidR="00956813" w:rsidRDefault="00956813" w:rsidP="00183C08"/>
    <w:p w14:paraId="5A9B4BEE" w14:textId="12BCCACC" w:rsidR="00956813" w:rsidRDefault="00956813" w:rsidP="00183C08"/>
    <w:p w14:paraId="6FBCA5B6" w14:textId="332E1A66" w:rsidR="00956813" w:rsidRDefault="00956813" w:rsidP="00183C08"/>
    <w:p w14:paraId="0AB78876" w14:textId="3DFABC55" w:rsidR="00956813" w:rsidRDefault="00956813" w:rsidP="00183C08"/>
    <w:p w14:paraId="5717DBD3" w14:textId="49590A6A" w:rsidR="00956813" w:rsidRDefault="00956813" w:rsidP="00183C08"/>
    <w:p w14:paraId="77F15966" w14:textId="00FF968B" w:rsidR="00956813" w:rsidRDefault="00956813" w:rsidP="00183C08"/>
    <w:p w14:paraId="683F08F8" w14:textId="5547EDF5" w:rsidR="00956813" w:rsidRDefault="00956813" w:rsidP="00183C08"/>
    <w:p w14:paraId="4380A978" w14:textId="39F235CA" w:rsidR="00956813" w:rsidRDefault="00956813" w:rsidP="00183C08"/>
    <w:p w14:paraId="1C064E04" w14:textId="38EBBBCE" w:rsidR="00956813" w:rsidRDefault="00956813" w:rsidP="00183C08"/>
    <w:p w14:paraId="4690AB32" w14:textId="37048371" w:rsidR="00956813" w:rsidRDefault="00956813" w:rsidP="00183C08"/>
    <w:p w14:paraId="43335D91" w14:textId="24996383" w:rsidR="00956813" w:rsidRDefault="00956813" w:rsidP="00183C08"/>
    <w:p w14:paraId="2B8B5848" w14:textId="1BC684C5" w:rsidR="00956813" w:rsidRDefault="00956813" w:rsidP="00183C08"/>
    <w:p w14:paraId="29E03F67" w14:textId="1AED10FC" w:rsidR="00956813" w:rsidRDefault="00956813" w:rsidP="00183C08"/>
    <w:p w14:paraId="13B160BA" w14:textId="16D8767F" w:rsidR="00956813" w:rsidRDefault="00956813" w:rsidP="00183C08"/>
    <w:p w14:paraId="09469F16" w14:textId="7551C443" w:rsidR="00956813" w:rsidRDefault="00956813" w:rsidP="00183C08"/>
    <w:p w14:paraId="5CE34429" w14:textId="15BAC29F" w:rsidR="00956813" w:rsidRDefault="00956813" w:rsidP="00183C08"/>
    <w:p w14:paraId="38C90C8D" w14:textId="13F35F4F" w:rsidR="00956813" w:rsidRDefault="00956813" w:rsidP="00183C08"/>
    <w:p w14:paraId="7A9C0441" w14:textId="4E5C3869" w:rsidR="00956813" w:rsidRDefault="00956813" w:rsidP="00183C08"/>
    <w:p w14:paraId="42ECE54B" w14:textId="15253D39" w:rsidR="00956813" w:rsidRDefault="00956813" w:rsidP="00183C08"/>
    <w:p w14:paraId="7104F598" w14:textId="664EC99E" w:rsidR="00183C08" w:rsidRDefault="00183C08" w:rsidP="00183C08"/>
    <w:p w14:paraId="668B621F" w14:textId="77777777" w:rsidR="00E948EF" w:rsidRDefault="00E948EF" w:rsidP="00E948EF"/>
    <w:tbl>
      <w:tblPr>
        <w:tblpPr w:leftFromText="180" w:rightFromText="180" w:vertAnchor="text" w:horzAnchor="page" w:tblpX="3229" w:tblpY="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55"/>
      </w:tblGrid>
      <w:tr w:rsidR="00E948EF" w:rsidRPr="00463B3B" w14:paraId="28708492" w14:textId="77777777" w:rsidTr="00E948EF">
        <w:tblPrEx>
          <w:tblCellMar>
            <w:top w:w="0" w:type="dxa"/>
            <w:bottom w:w="0" w:type="dxa"/>
          </w:tblCellMar>
        </w:tblPrEx>
        <w:trPr>
          <w:trHeight w:val="1107"/>
        </w:trPr>
        <w:tc>
          <w:tcPr>
            <w:tcW w:w="6755"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0C401BA7" w14:textId="77777777" w:rsidR="00E948EF" w:rsidRPr="00463B3B" w:rsidRDefault="00E948EF" w:rsidP="008F0A59">
            <w:pPr>
              <w:pStyle w:val="Quote"/>
              <w:rPr>
                <w:rFonts w:asciiTheme="majorHAnsi" w:hAnsiTheme="majorHAnsi"/>
                <w:b/>
                <w:bCs/>
                <w:sz w:val="28"/>
                <w:szCs w:val="28"/>
              </w:rPr>
            </w:pPr>
          </w:p>
          <w:p w14:paraId="127187B9" w14:textId="0392043E" w:rsidR="00E948EF" w:rsidRPr="00463B3B" w:rsidRDefault="00E948EF" w:rsidP="008F0A59">
            <w:pPr>
              <w:pStyle w:val="Quote"/>
              <w:jc w:val="center"/>
              <w:rPr>
                <w:rFonts w:asciiTheme="majorHAnsi" w:hAnsiTheme="majorHAnsi"/>
                <w:b/>
                <w:bCs/>
                <w:sz w:val="28"/>
                <w:szCs w:val="28"/>
              </w:rPr>
            </w:pPr>
            <w:r w:rsidRPr="00E948EF">
              <w:rPr>
                <w:rFonts w:asciiTheme="majorHAnsi" w:hAnsiTheme="majorHAnsi"/>
                <w:b/>
                <w:bCs/>
                <w:sz w:val="40"/>
                <w:szCs w:val="40"/>
              </w:rPr>
              <w:t>VISUALIZATION</w:t>
            </w:r>
            <w:r>
              <w:rPr>
                <w:rFonts w:asciiTheme="majorHAnsi" w:hAnsiTheme="majorHAnsi"/>
                <w:b/>
                <w:bCs/>
                <w:sz w:val="40"/>
                <w:szCs w:val="40"/>
              </w:rPr>
              <w:t>S</w:t>
            </w:r>
          </w:p>
        </w:tc>
      </w:tr>
    </w:tbl>
    <w:p w14:paraId="7F9AB000" w14:textId="77777777" w:rsidR="00E948EF" w:rsidRDefault="00E948EF" w:rsidP="00E948EF"/>
    <w:p w14:paraId="6C5EDD78" w14:textId="77777777" w:rsidR="00E948EF" w:rsidRDefault="00E948EF" w:rsidP="00E948EF"/>
    <w:p w14:paraId="0E632CF9" w14:textId="77777777" w:rsidR="00E948EF" w:rsidRDefault="00E948EF" w:rsidP="00E948EF"/>
    <w:p w14:paraId="0DC100FC" w14:textId="77777777" w:rsidR="00E948EF" w:rsidRPr="00183C08" w:rsidRDefault="00E948EF" w:rsidP="00E948EF"/>
    <w:p w14:paraId="404F83B0" w14:textId="77777777" w:rsidR="00E948EF" w:rsidRPr="00183C08" w:rsidRDefault="00E948EF" w:rsidP="00E948EF"/>
    <w:p w14:paraId="7799A6E9" w14:textId="5CA523CA" w:rsidR="00183C08" w:rsidRDefault="00183C08" w:rsidP="00183C08"/>
    <w:p w14:paraId="465AF2FF" w14:textId="2A28E8B8" w:rsidR="00183C08" w:rsidRDefault="00183C08" w:rsidP="00183C08"/>
    <w:p w14:paraId="7E74AAA4" w14:textId="264E37EC" w:rsidR="00183C08" w:rsidRDefault="00E948EF" w:rsidP="00183C08">
      <w:r>
        <w:rPr>
          <w:noProof/>
        </w:rPr>
        <mc:AlternateContent>
          <mc:Choice Requires="wps">
            <w:drawing>
              <wp:anchor distT="0" distB="0" distL="114300" distR="114300" simplePos="0" relativeHeight="251681792" behindDoc="0" locked="0" layoutInCell="1" allowOverlap="1" wp14:anchorId="21C418CD" wp14:editId="2157A7D0">
                <wp:simplePos x="0" y="0"/>
                <wp:positionH relativeFrom="column">
                  <wp:posOffset>914400</wp:posOffset>
                </wp:positionH>
                <wp:positionV relativeFrom="paragraph">
                  <wp:posOffset>19050</wp:posOffset>
                </wp:positionV>
                <wp:extent cx="5364480" cy="7620"/>
                <wp:effectExtent l="19050" t="19050" r="26670" b="30480"/>
                <wp:wrapNone/>
                <wp:docPr id="17" name="Straight Connector 17"/>
                <wp:cNvGraphicFramePr/>
                <a:graphic xmlns:a="http://schemas.openxmlformats.org/drawingml/2006/main">
                  <a:graphicData uri="http://schemas.microsoft.com/office/word/2010/wordprocessingShape">
                    <wps:wsp>
                      <wps:cNvCnPr/>
                      <wps:spPr>
                        <a:xfrm flipV="1">
                          <a:off x="0" y="0"/>
                          <a:ext cx="5364480" cy="762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FD33ADF" id="Straight Connector 17"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1in,1.5pt" to="494.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" strokecolor="#476166 [3204]" strokeweight="3pt">
                <v:stroke miterlimit="4" joinstyle="miter"/>
              </v:line>
            </w:pict>
          </mc:Fallback>
        </mc:AlternateContent>
      </w:r>
    </w:p>
    <w:p w14:paraId="49912FED" w14:textId="61E87FD8" w:rsidR="00183C08" w:rsidRDefault="00183C08" w:rsidP="00183C08"/>
    <w:p w14:paraId="2F7D7F20" w14:textId="3ACD9787" w:rsidR="00183C08" w:rsidRDefault="00183C08" w:rsidP="00183C08"/>
    <w:p w14:paraId="1FEF225F" w14:textId="46A07489" w:rsidR="00E948EF" w:rsidRDefault="00E948EF" w:rsidP="004575D3">
      <w:pPr>
        <w:pStyle w:val="ListParagraph"/>
        <w:numPr>
          <w:ilvl w:val="0"/>
          <w:numId w:val="11"/>
        </w:numPr>
      </w:pPr>
      <w:r w:rsidRPr="00E948EF">
        <w:t>Delhi map using latitude and longitud</w:t>
      </w:r>
      <w:r>
        <w:t>e.</w:t>
      </w:r>
    </w:p>
    <w:p w14:paraId="72006D2E" w14:textId="1569791F" w:rsidR="00E948EF" w:rsidRDefault="00E948EF" w:rsidP="00183C08"/>
    <w:p w14:paraId="0A585409" w14:textId="799C9277" w:rsidR="00E948EF" w:rsidRDefault="00E948EF" w:rsidP="00183C08"/>
    <w:p w14:paraId="06ABDE17" w14:textId="361135B5" w:rsidR="00E948EF" w:rsidRDefault="00E948EF" w:rsidP="00E948EF">
      <w:pPr>
        <w:jc w:val="center"/>
      </w:pPr>
      <w:r w:rsidRPr="00E948EF">
        <w:drawing>
          <wp:inline distT="0" distB="0" distL="0" distR="0" wp14:anchorId="4D4625D6" wp14:editId="0DD8DAA6">
            <wp:extent cx="6248400" cy="3978910"/>
            <wp:effectExtent l="0" t="0" r="0" b="2540"/>
            <wp:docPr id="18" name="Picture 6">
              <a:extLst xmlns:a="http://schemas.openxmlformats.org/drawingml/2006/main">
                <a:ext uri="{FF2B5EF4-FFF2-40B4-BE49-F238E27FC236}">
                  <a16:creationId xmlns:a16="http://schemas.microsoft.com/office/drawing/2014/main" id="{0BB50199-647C-4F72-92B1-584F7BCB3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B50199-647C-4F72-92B1-584F7BCB33A4}"/>
                        </a:ext>
                      </a:extLst>
                    </pic:cNvPr>
                    <pic:cNvPicPr>
                      <a:picLocks noChangeAspect="1"/>
                    </pic:cNvPicPr>
                  </pic:nvPicPr>
                  <pic:blipFill>
                    <a:blip r:embed="rId16"/>
                    <a:stretch>
                      <a:fillRect/>
                    </a:stretch>
                  </pic:blipFill>
                  <pic:spPr>
                    <a:xfrm>
                      <a:off x="0" y="0"/>
                      <a:ext cx="6248400" cy="3978910"/>
                    </a:xfrm>
                    <a:prstGeom prst="rect">
                      <a:avLst/>
                    </a:prstGeom>
                  </pic:spPr>
                </pic:pic>
              </a:graphicData>
            </a:graphic>
          </wp:inline>
        </w:drawing>
      </w:r>
    </w:p>
    <w:p w14:paraId="149C5BDE" w14:textId="4D7D1702" w:rsidR="00E948EF" w:rsidRDefault="00E948EF" w:rsidP="00183C08"/>
    <w:p w14:paraId="52E88CE1" w14:textId="3E7175D2" w:rsidR="00E948EF" w:rsidRDefault="00E948EF" w:rsidP="00183C08"/>
    <w:p w14:paraId="21C1CA37" w14:textId="22775A0D" w:rsidR="00E948EF" w:rsidRDefault="00E948EF" w:rsidP="00183C08"/>
    <w:p w14:paraId="57C675CB" w14:textId="73A1DB1D" w:rsidR="00E948EF" w:rsidRDefault="00E948EF" w:rsidP="00183C08"/>
    <w:p w14:paraId="235FD6BB" w14:textId="2EBD8CB1" w:rsidR="00E948EF" w:rsidRDefault="00E948EF" w:rsidP="00183C08"/>
    <w:p w14:paraId="38CB2417" w14:textId="64344C43" w:rsidR="00E948EF" w:rsidRDefault="00E948EF" w:rsidP="00183C08"/>
    <w:p w14:paraId="455E923D" w14:textId="581CF737" w:rsidR="00E948EF" w:rsidRDefault="00E948EF" w:rsidP="00183C08"/>
    <w:p w14:paraId="6A44D6A3" w14:textId="6DEB2D5D" w:rsidR="00E948EF" w:rsidRDefault="00E948EF" w:rsidP="00183C08"/>
    <w:p w14:paraId="7238362D" w14:textId="7183640A" w:rsidR="00E948EF" w:rsidRDefault="00E948EF" w:rsidP="00183C08"/>
    <w:p w14:paraId="58A1D209" w14:textId="53038D98" w:rsidR="00E948EF" w:rsidRDefault="00E948EF" w:rsidP="00183C08"/>
    <w:p w14:paraId="4A5BD064" w14:textId="3F5673CE" w:rsidR="00E948EF" w:rsidRDefault="00E948EF" w:rsidP="00183C08"/>
    <w:p w14:paraId="72A579C1" w14:textId="513CCBBC" w:rsidR="00E948EF" w:rsidRDefault="00E948EF" w:rsidP="00183C08"/>
    <w:p w14:paraId="2460D76C" w14:textId="323501D5" w:rsidR="00E948EF" w:rsidRDefault="00E948EF" w:rsidP="00183C08"/>
    <w:p w14:paraId="369419AD" w14:textId="6AA9DEC2" w:rsidR="00E948EF" w:rsidRDefault="00E948EF" w:rsidP="00183C08"/>
    <w:p w14:paraId="11D39B4F" w14:textId="7DF9EF93" w:rsidR="00E948EF" w:rsidRDefault="00E948EF" w:rsidP="00183C08"/>
    <w:p w14:paraId="7868DE59" w14:textId="4EF9CFF3" w:rsidR="00E948EF" w:rsidRPr="00E948EF" w:rsidRDefault="00E948EF" w:rsidP="00E948EF">
      <w:pPr>
        <w:pStyle w:val="ListParagraph"/>
        <w:numPr>
          <w:ilvl w:val="0"/>
          <w:numId w:val="11"/>
        </w:numPr>
        <w:rPr>
          <w:sz w:val="28"/>
          <w:szCs w:val="28"/>
        </w:rPr>
      </w:pPr>
      <w:r w:rsidRPr="00E948EF">
        <w:rPr>
          <w:sz w:val="28"/>
          <w:szCs w:val="28"/>
        </w:rPr>
        <w:t xml:space="preserve">Clustered </w:t>
      </w:r>
      <w:proofErr w:type="spellStart"/>
      <w:r w:rsidRPr="00E948EF">
        <w:rPr>
          <w:sz w:val="28"/>
          <w:szCs w:val="28"/>
        </w:rPr>
        <w:t>neighbourhoods</w:t>
      </w:r>
      <w:proofErr w:type="spellEnd"/>
      <w:r w:rsidRPr="00E948EF">
        <w:rPr>
          <w:sz w:val="28"/>
          <w:szCs w:val="28"/>
        </w:rPr>
        <w:t xml:space="preserve"> on the basis of most common venues in </w:t>
      </w:r>
      <w:proofErr w:type="spellStart"/>
      <w:r w:rsidRPr="00E948EF">
        <w:rPr>
          <w:sz w:val="28"/>
          <w:szCs w:val="28"/>
        </w:rPr>
        <w:t>delhi</w:t>
      </w:r>
      <w:proofErr w:type="spellEnd"/>
    </w:p>
    <w:p w14:paraId="60AB7F95" w14:textId="33FAD962" w:rsidR="00E948EF" w:rsidRDefault="00E948EF" w:rsidP="00E948EF"/>
    <w:p w14:paraId="397244F7" w14:textId="6FCC92B1" w:rsidR="00E948EF" w:rsidRDefault="00E948EF" w:rsidP="00E948EF"/>
    <w:p w14:paraId="16247DC6" w14:textId="77777777" w:rsidR="00E948EF" w:rsidRDefault="00E948EF" w:rsidP="00E948EF"/>
    <w:p w14:paraId="73A816AF" w14:textId="127B1F34" w:rsidR="00E948EF" w:rsidRDefault="00E948EF" w:rsidP="00E948EF">
      <w:pPr>
        <w:pStyle w:val="ListParagraph"/>
      </w:pPr>
    </w:p>
    <w:p w14:paraId="1868C976" w14:textId="0DF2A2B6" w:rsidR="00E948EF" w:rsidRDefault="00E948EF" w:rsidP="00E948EF">
      <w:pPr>
        <w:pStyle w:val="ListParagraph"/>
      </w:pPr>
      <w:r w:rsidRPr="00E948EF">
        <w:drawing>
          <wp:inline distT="0" distB="0" distL="0" distR="0" wp14:anchorId="3058D2EB" wp14:editId="5426F85F">
            <wp:extent cx="6042660" cy="4015740"/>
            <wp:effectExtent l="0" t="0" r="0" b="3810"/>
            <wp:docPr id="19" name="Picture 3">
              <a:extLst xmlns:a="http://schemas.openxmlformats.org/drawingml/2006/main">
                <a:ext uri="{FF2B5EF4-FFF2-40B4-BE49-F238E27FC236}">
                  <a16:creationId xmlns:a16="http://schemas.microsoft.com/office/drawing/2014/main" id="{670CE530-0573-48DB-962A-335E8AEDA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0CE530-0573-48DB-962A-335E8AEDA8F1}"/>
                        </a:ext>
                      </a:extLst>
                    </pic:cNvPr>
                    <pic:cNvPicPr>
                      <a:picLocks noChangeAspect="1"/>
                    </pic:cNvPicPr>
                  </pic:nvPicPr>
                  <pic:blipFill>
                    <a:blip r:embed="rId17"/>
                    <a:stretch>
                      <a:fillRect/>
                    </a:stretch>
                  </pic:blipFill>
                  <pic:spPr>
                    <a:xfrm>
                      <a:off x="0" y="0"/>
                      <a:ext cx="6042660" cy="4015740"/>
                    </a:xfrm>
                    <a:prstGeom prst="rect">
                      <a:avLst/>
                    </a:prstGeom>
                  </pic:spPr>
                </pic:pic>
              </a:graphicData>
            </a:graphic>
          </wp:inline>
        </w:drawing>
      </w:r>
    </w:p>
    <w:p w14:paraId="73F52E0D" w14:textId="1FF48C88" w:rsidR="00E948EF" w:rsidRDefault="00E948EF" w:rsidP="00183C08"/>
    <w:p w14:paraId="03BFEECA" w14:textId="75386364" w:rsidR="00E948EF" w:rsidRDefault="00E948EF" w:rsidP="00183C08"/>
    <w:p w14:paraId="0F49F362" w14:textId="230ABA6A" w:rsidR="00E948EF" w:rsidRDefault="00E948EF" w:rsidP="00183C08"/>
    <w:p w14:paraId="6D9E36BE" w14:textId="69A706BD" w:rsidR="00E948EF" w:rsidRDefault="00E948EF" w:rsidP="00183C08"/>
    <w:p w14:paraId="47BA7A45" w14:textId="57F17B56" w:rsidR="00E948EF" w:rsidRDefault="00E948EF" w:rsidP="00183C08"/>
    <w:p w14:paraId="66157D03" w14:textId="6169D612" w:rsidR="00E948EF" w:rsidRDefault="00E948EF" w:rsidP="00183C08"/>
    <w:p w14:paraId="344665A7" w14:textId="0BB68DD7" w:rsidR="00E948EF" w:rsidRDefault="00E948EF" w:rsidP="00183C08"/>
    <w:p w14:paraId="756C203C" w14:textId="501D814D" w:rsidR="00E948EF" w:rsidRDefault="00E948EF" w:rsidP="00183C08"/>
    <w:p w14:paraId="16F64935" w14:textId="01632EC1" w:rsidR="00E948EF" w:rsidRDefault="00E948EF" w:rsidP="00183C08"/>
    <w:p w14:paraId="550553F1" w14:textId="48721660" w:rsidR="00E948EF" w:rsidRDefault="00E948EF" w:rsidP="00183C08"/>
    <w:p w14:paraId="5BD12D4D" w14:textId="02C3C74E" w:rsidR="00E948EF" w:rsidRDefault="00E948EF" w:rsidP="00183C08"/>
    <w:p w14:paraId="2BC1B721" w14:textId="419B44E2" w:rsidR="00E948EF" w:rsidRDefault="00E948EF" w:rsidP="00183C08"/>
    <w:p w14:paraId="7CAE5F0D" w14:textId="48816477" w:rsidR="00E948EF" w:rsidRDefault="00E948EF" w:rsidP="00183C08"/>
    <w:p w14:paraId="26F8150E" w14:textId="164C7C2D" w:rsidR="00E948EF" w:rsidRDefault="00E948EF" w:rsidP="00183C08"/>
    <w:p w14:paraId="0F4485C5" w14:textId="52CC8B9D" w:rsidR="00E948EF" w:rsidRDefault="00E948EF" w:rsidP="00183C08"/>
    <w:p w14:paraId="0C14F6F5" w14:textId="1B52BE38" w:rsidR="00E948EF" w:rsidRDefault="00E948EF" w:rsidP="00183C08"/>
    <w:p w14:paraId="50581A13" w14:textId="5EED196D" w:rsidR="00E948EF" w:rsidRDefault="00E948EF" w:rsidP="00183C08"/>
    <w:p w14:paraId="48F55239" w14:textId="77777777" w:rsidR="00E948EF" w:rsidRDefault="00E948EF" w:rsidP="00183C08"/>
    <w:p w14:paraId="3E1548A3" w14:textId="51907D24" w:rsidR="00183C08" w:rsidRDefault="00183C08" w:rsidP="00183C08"/>
    <w:tbl>
      <w:tblPr>
        <w:tblpPr w:leftFromText="180" w:rightFromText="180" w:vertAnchor="text" w:horzAnchor="page" w:tblpX="3181" w:tblpY="2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67"/>
      </w:tblGrid>
      <w:tr w:rsidR="00E948EF" w:rsidRPr="00463B3B" w14:paraId="547DAA7F" w14:textId="77777777" w:rsidTr="00E948EF">
        <w:tblPrEx>
          <w:tblCellMar>
            <w:top w:w="0" w:type="dxa"/>
            <w:bottom w:w="0" w:type="dxa"/>
          </w:tblCellMar>
        </w:tblPrEx>
        <w:trPr>
          <w:trHeight w:val="1073"/>
        </w:trPr>
        <w:tc>
          <w:tcPr>
            <w:tcW w:w="6767"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610DFEF2" w14:textId="77777777" w:rsidR="00E948EF" w:rsidRPr="00463B3B" w:rsidRDefault="00E948EF" w:rsidP="00E948EF">
            <w:pPr>
              <w:pStyle w:val="Quote"/>
              <w:rPr>
                <w:rFonts w:asciiTheme="majorHAnsi" w:hAnsiTheme="majorHAnsi"/>
                <w:b/>
                <w:bCs/>
                <w:sz w:val="28"/>
                <w:szCs w:val="28"/>
              </w:rPr>
            </w:pPr>
          </w:p>
          <w:p w14:paraId="70FA7C41" w14:textId="77777777" w:rsidR="00E948EF" w:rsidRPr="00463B3B" w:rsidRDefault="00E948EF" w:rsidP="00E948EF">
            <w:pPr>
              <w:pStyle w:val="Quote"/>
              <w:jc w:val="center"/>
              <w:rPr>
                <w:rFonts w:asciiTheme="majorHAnsi" w:hAnsiTheme="majorHAnsi"/>
                <w:b/>
                <w:bCs/>
                <w:sz w:val="28"/>
                <w:szCs w:val="28"/>
              </w:rPr>
            </w:pPr>
            <w:r w:rsidRPr="00183C08">
              <w:rPr>
                <w:rFonts w:asciiTheme="majorHAnsi" w:hAnsiTheme="majorHAnsi"/>
                <w:b/>
                <w:bCs/>
                <w:sz w:val="40"/>
                <w:szCs w:val="40"/>
              </w:rPr>
              <w:t>RESULTS AND DISCUSSION</w:t>
            </w:r>
          </w:p>
        </w:tc>
      </w:tr>
    </w:tbl>
    <w:p w14:paraId="2F1DA572" w14:textId="1F60D850" w:rsidR="00183C08" w:rsidRDefault="00183C08" w:rsidP="00183C08"/>
    <w:p w14:paraId="61573CFE" w14:textId="6ACBC47F" w:rsidR="00183C08" w:rsidRDefault="00183C08" w:rsidP="00183C08"/>
    <w:p w14:paraId="263E2F61" w14:textId="3AAC5DCD" w:rsidR="00183C08" w:rsidRDefault="00183C08" w:rsidP="00183C08"/>
    <w:p w14:paraId="019758D8" w14:textId="26380201" w:rsidR="00183C08" w:rsidRDefault="00183C08" w:rsidP="00183C08"/>
    <w:p w14:paraId="4DB1A84C" w14:textId="339238F9" w:rsidR="00183C08" w:rsidRDefault="00183C08" w:rsidP="00183C08"/>
    <w:p w14:paraId="0BA08406" w14:textId="27F58C4F" w:rsidR="00183C08" w:rsidRDefault="00183C08" w:rsidP="00183C08"/>
    <w:p w14:paraId="12147A09" w14:textId="369A5BC0" w:rsidR="00183C08" w:rsidRDefault="00183C08" w:rsidP="00183C08"/>
    <w:p w14:paraId="5ABE9C3B" w14:textId="05574967" w:rsidR="00183C08" w:rsidRDefault="00183C08" w:rsidP="00183C08">
      <w:r>
        <w:rPr>
          <w:noProof/>
        </w:rPr>
        <mc:AlternateContent>
          <mc:Choice Requires="wps">
            <w:drawing>
              <wp:anchor distT="0" distB="0" distL="114300" distR="114300" simplePos="0" relativeHeight="251669504" behindDoc="0" locked="0" layoutInCell="1" allowOverlap="1" wp14:anchorId="7EC14687" wp14:editId="1DFBE574">
                <wp:simplePos x="0" y="0"/>
                <wp:positionH relativeFrom="column">
                  <wp:posOffset>975360</wp:posOffset>
                </wp:positionH>
                <wp:positionV relativeFrom="paragraph">
                  <wp:posOffset>46990</wp:posOffset>
                </wp:positionV>
                <wp:extent cx="5364480" cy="7620"/>
                <wp:effectExtent l="19050" t="19050" r="26670" b="30480"/>
                <wp:wrapNone/>
                <wp:docPr id="10" name="Straight Connector 10"/>
                <wp:cNvGraphicFramePr/>
                <a:graphic xmlns:a="http://schemas.openxmlformats.org/drawingml/2006/main">
                  <a:graphicData uri="http://schemas.microsoft.com/office/word/2010/wordprocessingShape">
                    <wps:wsp>
                      <wps:cNvCnPr/>
                      <wps:spPr>
                        <a:xfrm flipV="1">
                          <a:off x="0" y="0"/>
                          <a:ext cx="5364480" cy="762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496C82A" id="Straight Connector 10"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76.8pt,3.7pt" to="499.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" strokecolor="#476166 [3204]" strokeweight="3pt">
                <v:stroke miterlimit="4" joinstyle="miter"/>
              </v:line>
            </w:pict>
          </mc:Fallback>
        </mc:AlternateContent>
      </w:r>
    </w:p>
    <w:p w14:paraId="08B6C539" w14:textId="73259F25" w:rsidR="00183C08" w:rsidRDefault="00183C08" w:rsidP="00183C08"/>
    <w:p w14:paraId="5CB17B92" w14:textId="1FDE72B9" w:rsidR="00183C08" w:rsidRDefault="00183C08" w:rsidP="00183C08"/>
    <w:p w14:paraId="33E3DF27" w14:textId="47F49AA2" w:rsidR="00183C08" w:rsidRDefault="00183C08" w:rsidP="00183C08"/>
    <w:p w14:paraId="0DDD0CED" w14:textId="7ACA1C37" w:rsidR="00183C08" w:rsidRDefault="00183C08" w:rsidP="00183C08">
      <w:r>
        <w:rPr>
          <w:noProof/>
        </w:rPr>
        <mc:AlternateContent>
          <mc:Choice Requires="wps">
            <w:drawing>
              <wp:anchor distT="0" distB="0" distL="114300" distR="114300" simplePos="0" relativeHeight="251670528" behindDoc="0" locked="0" layoutInCell="1" allowOverlap="1" wp14:anchorId="36A97293" wp14:editId="307DE368">
                <wp:simplePos x="0" y="0"/>
                <wp:positionH relativeFrom="column">
                  <wp:posOffset>1013460</wp:posOffset>
                </wp:positionH>
                <wp:positionV relativeFrom="paragraph">
                  <wp:posOffset>133350</wp:posOffset>
                </wp:positionV>
                <wp:extent cx="5478780" cy="307848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478780" cy="30784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D7871E" w14:textId="339511A7" w:rsidR="00183C08" w:rsidRPr="00183C08" w:rsidRDefault="00183C08" w:rsidP="00183C08">
                            <w:pPr>
                              <w:spacing w:line="360" w:lineRule="auto"/>
                              <w:rPr>
                                <w:sz w:val="32"/>
                                <w:szCs w:val="32"/>
                              </w:rPr>
                            </w:pPr>
                            <w:r w:rsidRPr="00183C08">
                              <w:rPr>
                                <w:sz w:val="32"/>
                                <w:szCs w:val="32"/>
                              </w:rPr>
                              <w:t xml:space="preserve">The objective of this business problem was to identify a suitable location for the stakeholders to open a restaurant where they can gain huge profit and can survive the market. Here in the analysis, we found the 10 most common venues in </w:t>
                            </w:r>
                            <w:proofErr w:type="spellStart"/>
                            <w:r w:rsidRPr="00183C08">
                              <w:rPr>
                                <w:sz w:val="32"/>
                                <w:szCs w:val="32"/>
                              </w:rPr>
                              <w:t>neighbourhood</w:t>
                            </w:r>
                            <w:proofErr w:type="spellEnd"/>
                            <w:r w:rsidRPr="00183C08">
                              <w:rPr>
                                <w:sz w:val="32"/>
                                <w:szCs w:val="32"/>
                              </w:rPr>
                              <w:t xml:space="preserve"> in Delhi and with the help of </w:t>
                            </w:r>
                            <w:proofErr w:type="spellStart"/>
                            <w:r w:rsidRPr="00183C08">
                              <w:rPr>
                                <w:sz w:val="32"/>
                                <w:szCs w:val="32"/>
                              </w:rPr>
                              <w:t>KMeans</w:t>
                            </w:r>
                            <w:proofErr w:type="spellEnd"/>
                            <w:r w:rsidRPr="00183C08">
                              <w:rPr>
                                <w:sz w:val="32"/>
                                <w:szCs w:val="32"/>
                              </w:rPr>
                              <w:t xml:space="preserve"> clustering algorithm we made neighb</w:t>
                            </w:r>
                            <w:r w:rsidR="00051E23">
                              <w:rPr>
                                <w:sz w:val="32"/>
                                <w:szCs w:val="32"/>
                              </w:rPr>
                              <w:t>o</w:t>
                            </w:r>
                            <w:r w:rsidRPr="00183C08">
                              <w:rPr>
                                <w:sz w:val="32"/>
                                <w:szCs w:val="32"/>
                              </w:rPr>
                              <w:t xml:space="preserve">rhood clusters of Delhi and visualized in the form of </w:t>
                            </w:r>
                            <w:proofErr w:type="spellStart"/>
                            <w:r w:rsidRPr="00183C08">
                              <w:rPr>
                                <w:sz w:val="32"/>
                                <w:szCs w:val="32"/>
                              </w:rPr>
                              <w:t>iteractive</w:t>
                            </w:r>
                            <w:proofErr w:type="spellEnd"/>
                            <w:r w:rsidRPr="00183C08">
                              <w:rPr>
                                <w:sz w:val="32"/>
                                <w:szCs w:val="32"/>
                              </w:rPr>
                              <w:t xml:space="preserve"> map to show us </w:t>
                            </w:r>
                            <w:proofErr w:type="gramStart"/>
                            <w:r w:rsidRPr="00183C08">
                              <w:rPr>
                                <w:sz w:val="32"/>
                                <w:szCs w:val="32"/>
                              </w:rPr>
                              <w:t>this venues</w:t>
                            </w:r>
                            <w:proofErr w:type="gramEnd"/>
                            <w:r w:rsidRPr="00183C08">
                              <w:rPr>
                                <w:sz w:val="32"/>
                                <w:szCs w:val="32"/>
                              </w:rPr>
                              <w:t xml:space="preserve"> and in a way helping the stakeholders to find a good place to set up their restaurant.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6A97293" id="Text Box 11" o:spid="_x0000_s1028" type="#_x0000_t202" style="position:absolute;margin-left:79.8pt;margin-top:10.5pt;width:431.4pt;height:24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" filled="f" stroked="f" strokeweight="1pt">
                <v:stroke miterlimit="4"/>
                <v:textbox style="mso-fit-shape-to-text:t" inset="4pt,4pt,4pt,4pt">
                  <w:txbxContent>
                    <w:p w14:paraId="5AD7871E" w14:textId="339511A7" w:rsidR="00183C08" w:rsidRPr="00183C08" w:rsidRDefault="00183C08" w:rsidP="00183C08">
                      <w:pPr>
                        <w:spacing w:line="360" w:lineRule="auto"/>
                        <w:rPr>
                          <w:sz w:val="32"/>
                          <w:szCs w:val="32"/>
                        </w:rPr>
                      </w:pPr>
                      <w:r w:rsidRPr="00183C08">
                        <w:rPr>
                          <w:sz w:val="32"/>
                          <w:szCs w:val="32"/>
                        </w:rPr>
                        <w:t xml:space="preserve">The objective of this business problem was to identify a suitable location for the stakeholders to open a restaurant where they can gain huge profit and can survive the market. Here in the analysis, we found the 10 most common venues in </w:t>
                      </w:r>
                      <w:proofErr w:type="spellStart"/>
                      <w:r w:rsidRPr="00183C08">
                        <w:rPr>
                          <w:sz w:val="32"/>
                          <w:szCs w:val="32"/>
                        </w:rPr>
                        <w:t>neighbourhood</w:t>
                      </w:r>
                      <w:proofErr w:type="spellEnd"/>
                      <w:r w:rsidRPr="00183C08">
                        <w:rPr>
                          <w:sz w:val="32"/>
                          <w:szCs w:val="32"/>
                        </w:rPr>
                        <w:t xml:space="preserve"> in Delhi and with the help of </w:t>
                      </w:r>
                      <w:proofErr w:type="spellStart"/>
                      <w:r w:rsidRPr="00183C08">
                        <w:rPr>
                          <w:sz w:val="32"/>
                          <w:szCs w:val="32"/>
                        </w:rPr>
                        <w:t>KMeans</w:t>
                      </w:r>
                      <w:proofErr w:type="spellEnd"/>
                      <w:r w:rsidRPr="00183C08">
                        <w:rPr>
                          <w:sz w:val="32"/>
                          <w:szCs w:val="32"/>
                        </w:rPr>
                        <w:t xml:space="preserve"> clustering algorithm we made neighb</w:t>
                      </w:r>
                      <w:r w:rsidR="00051E23">
                        <w:rPr>
                          <w:sz w:val="32"/>
                          <w:szCs w:val="32"/>
                        </w:rPr>
                        <w:t>o</w:t>
                      </w:r>
                      <w:r w:rsidRPr="00183C08">
                        <w:rPr>
                          <w:sz w:val="32"/>
                          <w:szCs w:val="32"/>
                        </w:rPr>
                        <w:t xml:space="preserve">rhood clusters of Delhi and visualized in the form of </w:t>
                      </w:r>
                      <w:proofErr w:type="spellStart"/>
                      <w:r w:rsidRPr="00183C08">
                        <w:rPr>
                          <w:sz w:val="32"/>
                          <w:szCs w:val="32"/>
                        </w:rPr>
                        <w:t>iteractive</w:t>
                      </w:r>
                      <w:proofErr w:type="spellEnd"/>
                      <w:r w:rsidRPr="00183C08">
                        <w:rPr>
                          <w:sz w:val="32"/>
                          <w:szCs w:val="32"/>
                        </w:rPr>
                        <w:t xml:space="preserve"> map to show us </w:t>
                      </w:r>
                      <w:proofErr w:type="gramStart"/>
                      <w:r w:rsidRPr="00183C08">
                        <w:rPr>
                          <w:sz w:val="32"/>
                          <w:szCs w:val="32"/>
                        </w:rPr>
                        <w:t>this venues</w:t>
                      </w:r>
                      <w:proofErr w:type="gramEnd"/>
                      <w:r w:rsidRPr="00183C08">
                        <w:rPr>
                          <w:sz w:val="32"/>
                          <w:szCs w:val="32"/>
                        </w:rPr>
                        <w:t xml:space="preserve"> and in a way helping the stakeholders to find a good place to set up their restaurant.</w:t>
                      </w:r>
                    </w:p>
                  </w:txbxContent>
                </v:textbox>
              </v:shape>
            </w:pict>
          </mc:Fallback>
        </mc:AlternateContent>
      </w:r>
    </w:p>
    <w:p w14:paraId="2B160D44" w14:textId="0807C173" w:rsidR="00183C08" w:rsidRDefault="00183C08" w:rsidP="00183C08"/>
    <w:p w14:paraId="2C9500CA" w14:textId="6B4C1F12" w:rsidR="00183C08" w:rsidRDefault="00183C08" w:rsidP="00183C08"/>
    <w:p w14:paraId="6250DFA3" w14:textId="53A051D8" w:rsidR="00183C08" w:rsidRDefault="00183C08" w:rsidP="00183C08"/>
    <w:p w14:paraId="4870BF4F" w14:textId="28680C7F" w:rsidR="00183C08" w:rsidRDefault="00183C08" w:rsidP="00183C08"/>
    <w:p w14:paraId="3AB432F6" w14:textId="2E13E481" w:rsidR="00183C08" w:rsidRDefault="00183C08" w:rsidP="00183C08"/>
    <w:p w14:paraId="4C31FA3C" w14:textId="3459B3AD" w:rsidR="00183C08" w:rsidRDefault="00183C08" w:rsidP="00183C08"/>
    <w:p w14:paraId="704ED28E" w14:textId="1AF08235" w:rsidR="00183C08" w:rsidRDefault="00183C08" w:rsidP="00183C08"/>
    <w:p w14:paraId="17BFDF08" w14:textId="36DBFD17" w:rsidR="00183C08" w:rsidRDefault="00183C08" w:rsidP="00183C08"/>
    <w:p w14:paraId="30892443" w14:textId="1840EE11" w:rsidR="00183C08" w:rsidRDefault="00183C08" w:rsidP="00183C08"/>
    <w:p w14:paraId="0DF9BFD8" w14:textId="414187C0" w:rsidR="00183C08" w:rsidRDefault="00183C08" w:rsidP="00183C08"/>
    <w:p w14:paraId="0A01B921" w14:textId="7F27DB6F" w:rsidR="00183C08" w:rsidRDefault="00183C08" w:rsidP="00183C08"/>
    <w:p w14:paraId="371A3739" w14:textId="03C54FF7" w:rsidR="00183C08" w:rsidRDefault="00183C08" w:rsidP="00183C08"/>
    <w:p w14:paraId="43996A6E" w14:textId="6F94E489" w:rsidR="00183C08" w:rsidRDefault="00183C08" w:rsidP="00183C08"/>
    <w:p w14:paraId="3E104F29" w14:textId="12B9A73F" w:rsidR="00183C08" w:rsidRDefault="00183C08" w:rsidP="00183C08"/>
    <w:p w14:paraId="7751DD12" w14:textId="1A9AFCCB" w:rsidR="00183C08" w:rsidRDefault="00183C08" w:rsidP="00183C08"/>
    <w:p w14:paraId="46E0B7F6" w14:textId="35FE2565" w:rsidR="00183C08" w:rsidRDefault="00183C08" w:rsidP="00183C08"/>
    <w:p w14:paraId="71ED630A" w14:textId="3AFD5E2F" w:rsidR="00183C08" w:rsidRDefault="00183C08" w:rsidP="00183C08"/>
    <w:p w14:paraId="25130C1D" w14:textId="66C4829C" w:rsidR="00183C08" w:rsidRDefault="00183C08" w:rsidP="00183C08"/>
    <w:p w14:paraId="1BD37EDB" w14:textId="1BB6456B" w:rsidR="00183C08" w:rsidRDefault="00183C08" w:rsidP="00183C08"/>
    <w:p w14:paraId="3A91D3A4" w14:textId="07711625" w:rsidR="00183C08" w:rsidRDefault="00183C08" w:rsidP="00183C08"/>
    <w:p w14:paraId="186B3B92" w14:textId="64D9175E" w:rsidR="00183C08" w:rsidRDefault="00183C08" w:rsidP="00183C08"/>
    <w:p w14:paraId="77626E5A" w14:textId="1630608B" w:rsidR="00183C08" w:rsidRDefault="00183C08" w:rsidP="00183C08"/>
    <w:p w14:paraId="58F4730F" w14:textId="34EEF9FD" w:rsidR="00183C08" w:rsidRDefault="00183C08" w:rsidP="00183C08"/>
    <w:p w14:paraId="4EF93C32" w14:textId="4A872979" w:rsidR="00183C08" w:rsidRDefault="00183C08" w:rsidP="00183C08"/>
    <w:p w14:paraId="3E4EE298" w14:textId="7357C0AD" w:rsidR="00183C08" w:rsidRDefault="00183C08" w:rsidP="00183C08"/>
    <w:p w14:paraId="0887966D" w14:textId="54A28486" w:rsidR="00183C08" w:rsidRDefault="00183C08" w:rsidP="00183C08"/>
    <w:p w14:paraId="79C2F9F8" w14:textId="47FC9182" w:rsidR="00183C08" w:rsidRDefault="00183C08" w:rsidP="00183C08"/>
    <w:p w14:paraId="3F671027" w14:textId="6FE37F88" w:rsidR="00183C08" w:rsidRDefault="00183C08" w:rsidP="00183C08"/>
    <w:p w14:paraId="315637CF" w14:textId="53A7D7DD" w:rsidR="00956813" w:rsidRDefault="00956813" w:rsidP="00183C08"/>
    <w:p w14:paraId="6911270E" w14:textId="521421E5" w:rsidR="00956813" w:rsidRDefault="00956813" w:rsidP="00183C08"/>
    <w:p w14:paraId="696537EA" w14:textId="6B1EF129" w:rsidR="00956813" w:rsidRDefault="00956813" w:rsidP="00183C08"/>
    <w:p w14:paraId="43DDE1F9" w14:textId="3232F921" w:rsidR="00956813" w:rsidRDefault="00956813" w:rsidP="00183C08"/>
    <w:p w14:paraId="688C4180" w14:textId="67B9B585" w:rsidR="00956813" w:rsidRDefault="00956813" w:rsidP="00183C08"/>
    <w:p w14:paraId="5A75B057" w14:textId="6FFAF190" w:rsidR="00956813" w:rsidRDefault="00956813" w:rsidP="00183C08"/>
    <w:p w14:paraId="13EE7926" w14:textId="16893D86" w:rsidR="00183C08" w:rsidRDefault="00183C08" w:rsidP="00183C08"/>
    <w:p w14:paraId="2A09F8CD" w14:textId="5B9A9003" w:rsidR="00E948EF" w:rsidRDefault="00E948EF" w:rsidP="00183C08"/>
    <w:p w14:paraId="53939E20" w14:textId="61262610" w:rsidR="00E948EF" w:rsidRDefault="00E948EF" w:rsidP="00183C08"/>
    <w:p w14:paraId="0F8F17FF" w14:textId="7F983F7D" w:rsidR="00E948EF" w:rsidRDefault="00E948EF" w:rsidP="00183C08"/>
    <w:p w14:paraId="0EC8A4E9" w14:textId="77777777" w:rsidR="00E948EF" w:rsidRDefault="00E948EF" w:rsidP="00183C08"/>
    <w:tbl>
      <w:tblPr>
        <w:tblpPr w:leftFromText="180" w:rightFromText="180" w:vertAnchor="text" w:horzAnchor="margin" w:tblpXSpec="center" w:tblpY="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2"/>
      </w:tblGrid>
      <w:tr w:rsidR="000B3FFB" w:rsidRPr="00463B3B" w14:paraId="374F541A" w14:textId="77777777" w:rsidTr="00051E23">
        <w:tblPrEx>
          <w:tblCellMar>
            <w:top w:w="0" w:type="dxa"/>
            <w:bottom w:w="0" w:type="dxa"/>
          </w:tblCellMar>
        </w:tblPrEx>
        <w:trPr>
          <w:trHeight w:val="1140"/>
        </w:trPr>
        <w:tc>
          <w:tcPr>
            <w:tcW w:w="6672" w:type="dxa"/>
            <w:tcBorders>
              <w:top w:val="single" w:sz="12" w:space="0" w:color="476166" w:themeColor="accent1"/>
              <w:left w:val="single" w:sz="12" w:space="0" w:color="476166" w:themeColor="accent1"/>
              <w:bottom w:val="single" w:sz="12" w:space="0" w:color="476166" w:themeColor="accent1"/>
              <w:right w:val="single" w:sz="12" w:space="0" w:color="476166" w:themeColor="accent1"/>
            </w:tcBorders>
          </w:tcPr>
          <w:p w14:paraId="2187214B" w14:textId="77777777" w:rsidR="000B3FFB" w:rsidRPr="00463B3B" w:rsidRDefault="000B3FFB" w:rsidP="000B3FFB">
            <w:pPr>
              <w:pStyle w:val="Quote"/>
              <w:rPr>
                <w:rFonts w:asciiTheme="majorHAnsi" w:hAnsiTheme="majorHAnsi"/>
                <w:b/>
                <w:bCs/>
                <w:sz w:val="28"/>
                <w:szCs w:val="28"/>
              </w:rPr>
            </w:pPr>
          </w:p>
          <w:p w14:paraId="5814F6DD" w14:textId="2B8C400C" w:rsidR="000B3FFB" w:rsidRPr="00463B3B" w:rsidRDefault="000B3FFB" w:rsidP="000B3FFB">
            <w:pPr>
              <w:pStyle w:val="Quote"/>
              <w:jc w:val="center"/>
              <w:rPr>
                <w:rFonts w:asciiTheme="majorHAnsi" w:hAnsiTheme="majorHAnsi"/>
                <w:b/>
                <w:bCs/>
                <w:sz w:val="28"/>
                <w:szCs w:val="28"/>
              </w:rPr>
            </w:pPr>
            <w:r w:rsidRPr="00051E23">
              <w:rPr>
                <w:rFonts w:asciiTheme="majorHAnsi" w:hAnsiTheme="majorHAnsi"/>
                <w:b/>
                <w:bCs/>
                <w:sz w:val="36"/>
                <w:szCs w:val="36"/>
              </w:rPr>
              <w:t>Conclusion</w:t>
            </w:r>
          </w:p>
        </w:tc>
      </w:tr>
    </w:tbl>
    <w:p w14:paraId="2B196E04" w14:textId="099E5883" w:rsidR="00183C08" w:rsidRDefault="00183C08" w:rsidP="00183C08"/>
    <w:p w14:paraId="1AB650E4" w14:textId="5F49F040" w:rsidR="00183C08" w:rsidRDefault="00183C08" w:rsidP="00183C08"/>
    <w:p w14:paraId="3292B4A5" w14:textId="4128FF46" w:rsidR="00183C08" w:rsidRDefault="00183C08" w:rsidP="00183C08"/>
    <w:p w14:paraId="5CD5F865" w14:textId="17A71DF9" w:rsidR="00183C08" w:rsidRDefault="00183C08" w:rsidP="00183C08"/>
    <w:p w14:paraId="0135A6CA" w14:textId="024C31E2" w:rsidR="00183C08" w:rsidRDefault="00183C08" w:rsidP="00183C08"/>
    <w:p w14:paraId="40225BCE" w14:textId="0128D5BA" w:rsidR="00183C08" w:rsidRDefault="00183C08" w:rsidP="00183C08"/>
    <w:p w14:paraId="169BEA4F" w14:textId="0F0D2892" w:rsidR="00183C08" w:rsidRDefault="00183C08" w:rsidP="00183C08">
      <w:r>
        <w:rPr>
          <w:noProof/>
        </w:rPr>
        <mc:AlternateContent>
          <mc:Choice Requires="wps">
            <w:drawing>
              <wp:anchor distT="0" distB="0" distL="114300" distR="114300" simplePos="0" relativeHeight="251672576" behindDoc="0" locked="0" layoutInCell="1" allowOverlap="1" wp14:anchorId="06DA1567" wp14:editId="3CCE28E0">
                <wp:simplePos x="0" y="0"/>
                <wp:positionH relativeFrom="column">
                  <wp:posOffset>906780</wp:posOffset>
                </wp:positionH>
                <wp:positionV relativeFrom="paragraph">
                  <wp:posOffset>19050</wp:posOffset>
                </wp:positionV>
                <wp:extent cx="5364480" cy="7620"/>
                <wp:effectExtent l="19050" t="19050" r="26670" b="30480"/>
                <wp:wrapNone/>
                <wp:docPr id="12" name="Straight Connector 12"/>
                <wp:cNvGraphicFramePr/>
                <a:graphic xmlns:a="http://schemas.openxmlformats.org/drawingml/2006/main">
                  <a:graphicData uri="http://schemas.microsoft.com/office/word/2010/wordprocessingShape">
                    <wps:wsp>
                      <wps:cNvCnPr/>
                      <wps:spPr>
                        <a:xfrm flipV="1">
                          <a:off x="0" y="0"/>
                          <a:ext cx="5364480" cy="7620"/>
                        </a:xfrm>
                        <a:prstGeom prst="line">
                          <a:avLst/>
                        </a:prstGeom>
                        <a:noFill/>
                        <a:ln w="3810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43870CB" id="Straight Connector 1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71.4pt,1.5pt" to="493.8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" strokecolor="#476166 [3204]" strokeweight="3pt">
                <v:stroke miterlimit="4" joinstyle="miter"/>
              </v:line>
            </w:pict>
          </mc:Fallback>
        </mc:AlternateContent>
      </w:r>
    </w:p>
    <w:p w14:paraId="0AA64C04" w14:textId="28BEE1BD" w:rsidR="00183C08" w:rsidRDefault="00183C08" w:rsidP="00183C08"/>
    <w:p w14:paraId="3DE6D08C" w14:textId="5EFA8090" w:rsidR="00183C08" w:rsidRDefault="00183C08" w:rsidP="00183C08"/>
    <w:p w14:paraId="2F6DA4C9" w14:textId="77C56265" w:rsidR="00183C08" w:rsidRDefault="00183C08" w:rsidP="00183C08"/>
    <w:p w14:paraId="62934A52" w14:textId="4B919C39" w:rsidR="00183C08" w:rsidRDefault="00051E23" w:rsidP="00183C08">
      <w:r>
        <w:rPr>
          <w:noProof/>
        </w:rPr>
        <mc:AlternateContent>
          <mc:Choice Requires="wps">
            <w:drawing>
              <wp:anchor distT="0" distB="0" distL="114300" distR="114300" simplePos="0" relativeHeight="251673600" behindDoc="0" locked="0" layoutInCell="1" allowOverlap="1" wp14:anchorId="4D840F53" wp14:editId="5677F52F">
                <wp:simplePos x="0" y="0"/>
                <wp:positionH relativeFrom="column">
                  <wp:posOffset>826770</wp:posOffset>
                </wp:positionH>
                <wp:positionV relativeFrom="paragraph">
                  <wp:posOffset>126365</wp:posOffset>
                </wp:positionV>
                <wp:extent cx="5353050" cy="2514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353050" cy="2514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D6F52A" w14:textId="0FD528D3" w:rsidR="00051E23" w:rsidRPr="00051E23" w:rsidRDefault="00051E23" w:rsidP="00051E23">
                            <w:pPr>
                              <w:spacing w:line="360" w:lineRule="auto"/>
                              <w:jc w:val="both"/>
                              <w:rPr>
                                <w:sz w:val="40"/>
                                <w:szCs w:val="40"/>
                              </w:rPr>
                            </w:pPr>
                            <w:r w:rsidRPr="00051E23">
                              <w:rPr>
                                <w:sz w:val="32"/>
                                <w:szCs w:val="32"/>
                              </w:rPr>
                              <w:t xml:space="preserve">Through the analysis of neighborhood data of </w:t>
                            </w:r>
                            <w:proofErr w:type="gramStart"/>
                            <w:r>
                              <w:rPr>
                                <w:sz w:val="32"/>
                                <w:szCs w:val="32"/>
                              </w:rPr>
                              <w:t>D</w:t>
                            </w:r>
                            <w:r w:rsidRPr="00051E23">
                              <w:rPr>
                                <w:sz w:val="32"/>
                                <w:szCs w:val="32"/>
                              </w:rPr>
                              <w:t>elhi</w:t>
                            </w:r>
                            <w:proofErr w:type="gramEnd"/>
                            <w:r w:rsidRPr="00051E23">
                              <w:rPr>
                                <w:sz w:val="32"/>
                                <w:szCs w:val="32"/>
                              </w:rPr>
                              <w:t xml:space="preserve"> we found out the 100 top venues of neighborhoods and after normalizing our data we found the 10 most common venues that are good and profitable for opening a restaurant.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4D840F53" id="Text Box 13" o:spid="_x0000_s1029" type="#_x0000_t202" style="position:absolute;margin-left:65.1pt;margin-top:9.95pt;width:421.5pt;height:19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" filled="f" stroked="f" strokeweight="1pt">
                <v:stroke miterlimit="4"/>
                <v:textbox style="mso-fit-shape-to-text:t" inset="4pt,4pt,4pt,4pt">
                  <w:txbxContent>
                    <w:p w14:paraId="1AD6F52A" w14:textId="0FD528D3" w:rsidR="00051E23" w:rsidRPr="00051E23" w:rsidRDefault="00051E23" w:rsidP="00051E23">
                      <w:pPr>
                        <w:spacing w:line="360" w:lineRule="auto"/>
                        <w:jc w:val="both"/>
                        <w:rPr>
                          <w:sz w:val="40"/>
                          <w:szCs w:val="40"/>
                        </w:rPr>
                      </w:pPr>
                      <w:r w:rsidRPr="00051E23">
                        <w:rPr>
                          <w:sz w:val="32"/>
                          <w:szCs w:val="32"/>
                        </w:rPr>
                        <w:t xml:space="preserve">Through the analysis of neighborhood data of </w:t>
                      </w:r>
                      <w:proofErr w:type="gramStart"/>
                      <w:r>
                        <w:rPr>
                          <w:sz w:val="32"/>
                          <w:szCs w:val="32"/>
                        </w:rPr>
                        <w:t>D</w:t>
                      </w:r>
                      <w:r w:rsidRPr="00051E23">
                        <w:rPr>
                          <w:sz w:val="32"/>
                          <w:szCs w:val="32"/>
                        </w:rPr>
                        <w:t>elhi</w:t>
                      </w:r>
                      <w:proofErr w:type="gramEnd"/>
                      <w:r w:rsidRPr="00051E23">
                        <w:rPr>
                          <w:sz w:val="32"/>
                          <w:szCs w:val="32"/>
                        </w:rPr>
                        <w:t xml:space="preserve"> we found out the 100 top venues of neighborhoods and after normalizing our data we found the 10 most common venues that are good and profitable for opening a restaurant.</w:t>
                      </w:r>
                    </w:p>
                  </w:txbxContent>
                </v:textbox>
              </v:shape>
            </w:pict>
          </mc:Fallback>
        </mc:AlternateContent>
      </w:r>
    </w:p>
    <w:p w14:paraId="0A99E251" w14:textId="4EC736E4" w:rsidR="00183C08" w:rsidRDefault="00183C08" w:rsidP="00183C08"/>
    <w:p w14:paraId="2DF0B340" w14:textId="06195DDE" w:rsidR="00183C08" w:rsidRDefault="00183C08" w:rsidP="00183C08"/>
    <w:p w14:paraId="1632C94B" w14:textId="35610C34" w:rsidR="00183C08" w:rsidRDefault="00183C08" w:rsidP="00183C08"/>
    <w:p w14:paraId="671DE514" w14:textId="00EA2755" w:rsidR="00183C08" w:rsidRDefault="00183C08" w:rsidP="00183C08"/>
    <w:p w14:paraId="31F38D0B" w14:textId="6776BC6E" w:rsidR="00183C08" w:rsidRDefault="00183C08" w:rsidP="00183C08"/>
    <w:p w14:paraId="5127C0B5" w14:textId="7D18C1C2" w:rsidR="00183C08" w:rsidRDefault="00183C08" w:rsidP="00183C08"/>
    <w:p w14:paraId="39CE1FCB" w14:textId="33A69360" w:rsidR="00183C08" w:rsidRDefault="00183C08" w:rsidP="00183C08"/>
    <w:p w14:paraId="1870A18B" w14:textId="33F218E7" w:rsidR="00183C08" w:rsidRDefault="00183C08" w:rsidP="00183C08"/>
    <w:p w14:paraId="69B233BA" w14:textId="7477504B" w:rsidR="00183C08" w:rsidRDefault="00183C08" w:rsidP="00183C08"/>
    <w:p w14:paraId="20503267" w14:textId="3FAA5549" w:rsidR="00183C08" w:rsidRDefault="00183C08" w:rsidP="00183C08"/>
    <w:p w14:paraId="0496B062" w14:textId="23F9516E" w:rsidR="00183C08" w:rsidRDefault="00183C08" w:rsidP="00183C08"/>
    <w:p w14:paraId="2EB5BAC9" w14:textId="0CCB71FC" w:rsidR="00183C08" w:rsidRDefault="00183C08" w:rsidP="00183C08"/>
    <w:p w14:paraId="73E09687" w14:textId="09FBABE9" w:rsidR="00183C08" w:rsidRDefault="00183C08" w:rsidP="00183C08"/>
    <w:p w14:paraId="16FECEA8" w14:textId="484AC1AC" w:rsidR="00183C08" w:rsidRDefault="00183C08" w:rsidP="00183C08"/>
    <w:p w14:paraId="76F4B7A0" w14:textId="253574A8" w:rsidR="00183C08" w:rsidRDefault="00183C08" w:rsidP="00183C08"/>
    <w:p w14:paraId="0EC90A81" w14:textId="51A4B68D" w:rsidR="00183C08" w:rsidRDefault="00183C08" w:rsidP="00183C08"/>
    <w:p w14:paraId="36FC2833" w14:textId="029EF25D" w:rsidR="00183C08" w:rsidRDefault="00183C08" w:rsidP="00183C08"/>
    <w:p w14:paraId="26C4985A" w14:textId="5F1581DF" w:rsidR="00183C08" w:rsidRDefault="00183C08" w:rsidP="00183C08"/>
    <w:p w14:paraId="57243C4D" w14:textId="242A2C38" w:rsidR="00183C08" w:rsidRDefault="00183C08" w:rsidP="00183C08"/>
    <w:p w14:paraId="00EF1672" w14:textId="6F3CCC6F" w:rsidR="00183C08" w:rsidRDefault="00183C08" w:rsidP="00183C08"/>
    <w:p w14:paraId="0A7BA0EF" w14:textId="43D9B156" w:rsidR="00183C08" w:rsidRDefault="00183C08" w:rsidP="00183C08"/>
    <w:p w14:paraId="11751925" w14:textId="54525F4E" w:rsidR="00183C08" w:rsidRDefault="00183C08" w:rsidP="00183C08"/>
    <w:p w14:paraId="771F1C62" w14:textId="7F90CEC3" w:rsidR="00183C08" w:rsidRDefault="00183C08" w:rsidP="00183C08"/>
    <w:p w14:paraId="71591615" w14:textId="01B11E97" w:rsidR="00183C08" w:rsidRDefault="00183C08" w:rsidP="00183C08"/>
    <w:p w14:paraId="02EF3D2F" w14:textId="2F0ADBA4" w:rsidR="00183C08" w:rsidRDefault="00183C08" w:rsidP="00183C08"/>
    <w:p w14:paraId="4E98E974" w14:textId="5B40F941" w:rsidR="00183C08" w:rsidRDefault="00183C08" w:rsidP="00183C08"/>
    <w:p w14:paraId="66A724F4" w14:textId="35418586" w:rsidR="00183C08" w:rsidRDefault="00183C08" w:rsidP="00183C08"/>
    <w:p w14:paraId="2DAC3A33" w14:textId="43418C2C" w:rsidR="00183C08" w:rsidRDefault="00183C08" w:rsidP="00183C08"/>
    <w:p w14:paraId="44AB3F10" w14:textId="789F22CC" w:rsidR="00183C08" w:rsidRDefault="00183C08" w:rsidP="00183C08"/>
    <w:p w14:paraId="0C06F216" w14:textId="0181E0C8" w:rsidR="00183C08" w:rsidRDefault="00183C08" w:rsidP="00183C08"/>
    <w:p w14:paraId="41A72929" w14:textId="44E2F365" w:rsidR="00183C08" w:rsidRPr="00183C08" w:rsidRDefault="00183C08" w:rsidP="00183C08">
      <w:pPr>
        <w:tabs>
          <w:tab w:val="left" w:pos="3096"/>
        </w:tabs>
      </w:pPr>
      <w:r>
        <w:tab/>
      </w:r>
    </w:p>
    <w:sectPr w:rsidR="00183C08" w:rsidRPr="00183C08" w:rsidSect="00E74B29">
      <w:footerReference w:type="even" r:id="rId18"/>
      <w:footerReference w:type="default" r:id="rId1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FBE2D" w14:textId="77777777" w:rsidR="00083BCC" w:rsidRDefault="00083BCC" w:rsidP="00E74B29">
      <w:r>
        <w:separator/>
      </w:r>
    </w:p>
  </w:endnote>
  <w:endnote w:type="continuationSeparator" w:id="0">
    <w:p w14:paraId="2AF1CFB5" w14:textId="77777777" w:rsidR="00083BCC" w:rsidRDefault="00083BC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6FA6CBC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E373B7"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BD18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66A7DFAF" w14:textId="77777777" w:rsidTr="006709F1">
      <w:tc>
        <w:tcPr>
          <w:tcW w:w="1079" w:type="dxa"/>
        </w:tcPr>
        <w:p w14:paraId="3352AF91" w14:textId="77777777" w:rsidR="00E74B29" w:rsidRPr="00E74B29" w:rsidRDefault="00E74B29" w:rsidP="006709F1">
          <w:pPr>
            <w:pStyle w:val="Footer"/>
          </w:pPr>
        </w:p>
      </w:tc>
      <w:tc>
        <w:tcPr>
          <w:tcW w:w="5395" w:type="dxa"/>
        </w:tcPr>
        <w:p w14:paraId="06262100" w14:textId="57B4F761" w:rsidR="00E74B29" w:rsidRPr="00874FE7" w:rsidRDefault="003F1573" w:rsidP="006709F1">
          <w:pPr>
            <w:pStyle w:val="Footer"/>
          </w:pPr>
          <w:r>
            <w:t>The Battle of Neighborhoods</w:t>
          </w:r>
        </w:p>
      </w:tc>
      <w:tc>
        <w:tcPr>
          <w:tcW w:w="3237" w:type="dxa"/>
        </w:tcPr>
        <w:sdt>
          <w:sdtPr>
            <w:rPr>
              <w:rStyle w:val="PageNumber"/>
            </w:rPr>
            <w:id w:val="-1206949233"/>
            <w:docPartObj>
              <w:docPartGallery w:val="Page Numbers (Bottom of Page)"/>
              <w:docPartUnique/>
            </w:docPartObj>
          </w:sdtPr>
          <w:sdtContent>
            <w:p w14:paraId="7FCCAFD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A840B06" w14:textId="77777777" w:rsidR="00E74B29" w:rsidRPr="00E74B29" w:rsidRDefault="00E74B29" w:rsidP="006709F1">
          <w:pPr>
            <w:pStyle w:val="Footer"/>
          </w:pPr>
        </w:p>
      </w:tc>
    </w:tr>
  </w:tbl>
  <w:p w14:paraId="513D3C1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7CE9A" w14:textId="77777777" w:rsidR="00083BCC" w:rsidRDefault="00083BCC" w:rsidP="00E74B29">
      <w:r>
        <w:separator/>
      </w:r>
    </w:p>
  </w:footnote>
  <w:footnote w:type="continuationSeparator" w:id="0">
    <w:p w14:paraId="16D0C16E" w14:textId="77777777" w:rsidR="00083BCC" w:rsidRDefault="00083BC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962452"/>
    <w:multiLevelType w:val="hybridMultilevel"/>
    <w:tmpl w:val="1BEA5102"/>
    <w:lvl w:ilvl="0" w:tplc="541C0F0C">
      <w:start w:val="1"/>
      <w:numFmt w:val="bullet"/>
      <w:lvlText w:val=""/>
      <w:lvlJc w:val="left"/>
      <w:pPr>
        <w:tabs>
          <w:tab w:val="num" w:pos="720"/>
        </w:tabs>
        <w:ind w:left="720" w:hanging="360"/>
      </w:pPr>
      <w:rPr>
        <w:rFonts w:ascii="Wingdings" w:hAnsi="Wingdings" w:hint="default"/>
      </w:rPr>
    </w:lvl>
    <w:lvl w:ilvl="1" w:tplc="9856C81A" w:tentative="1">
      <w:start w:val="1"/>
      <w:numFmt w:val="bullet"/>
      <w:lvlText w:val=""/>
      <w:lvlJc w:val="left"/>
      <w:pPr>
        <w:tabs>
          <w:tab w:val="num" w:pos="1440"/>
        </w:tabs>
        <w:ind w:left="1440" w:hanging="360"/>
      </w:pPr>
      <w:rPr>
        <w:rFonts w:ascii="Wingdings" w:hAnsi="Wingdings" w:hint="default"/>
      </w:rPr>
    </w:lvl>
    <w:lvl w:ilvl="2" w:tplc="2AFA066C" w:tentative="1">
      <w:start w:val="1"/>
      <w:numFmt w:val="bullet"/>
      <w:lvlText w:val=""/>
      <w:lvlJc w:val="left"/>
      <w:pPr>
        <w:tabs>
          <w:tab w:val="num" w:pos="2160"/>
        </w:tabs>
        <w:ind w:left="2160" w:hanging="360"/>
      </w:pPr>
      <w:rPr>
        <w:rFonts w:ascii="Wingdings" w:hAnsi="Wingdings" w:hint="default"/>
      </w:rPr>
    </w:lvl>
    <w:lvl w:ilvl="3" w:tplc="C3D439EA" w:tentative="1">
      <w:start w:val="1"/>
      <w:numFmt w:val="bullet"/>
      <w:lvlText w:val=""/>
      <w:lvlJc w:val="left"/>
      <w:pPr>
        <w:tabs>
          <w:tab w:val="num" w:pos="2880"/>
        </w:tabs>
        <w:ind w:left="2880" w:hanging="360"/>
      </w:pPr>
      <w:rPr>
        <w:rFonts w:ascii="Wingdings" w:hAnsi="Wingdings" w:hint="default"/>
      </w:rPr>
    </w:lvl>
    <w:lvl w:ilvl="4" w:tplc="378ED22E" w:tentative="1">
      <w:start w:val="1"/>
      <w:numFmt w:val="bullet"/>
      <w:lvlText w:val=""/>
      <w:lvlJc w:val="left"/>
      <w:pPr>
        <w:tabs>
          <w:tab w:val="num" w:pos="3600"/>
        </w:tabs>
        <w:ind w:left="3600" w:hanging="360"/>
      </w:pPr>
      <w:rPr>
        <w:rFonts w:ascii="Wingdings" w:hAnsi="Wingdings" w:hint="default"/>
      </w:rPr>
    </w:lvl>
    <w:lvl w:ilvl="5" w:tplc="E1900FFA" w:tentative="1">
      <w:start w:val="1"/>
      <w:numFmt w:val="bullet"/>
      <w:lvlText w:val=""/>
      <w:lvlJc w:val="left"/>
      <w:pPr>
        <w:tabs>
          <w:tab w:val="num" w:pos="4320"/>
        </w:tabs>
        <w:ind w:left="4320" w:hanging="360"/>
      </w:pPr>
      <w:rPr>
        <w:rFonts w:ascii="Wingdings" w:hAnsi="Wingdings" w:hint="default"/>
      </w:rPr>
    </w:lvl>
    <w:lvl w:ilvl="6" w:tplc="575A980E" w:tentative="1">
      <w:start w:val="1"/>
      <w:numFmt w:val="bullet"/>
      <w:lvlText w:val=""/>
      <w:lvlJc w:val="left"/>
      <w:pPr>
        <w:tabs>
          <w:tab w:val="num" w:pos="5040"/>
        </w:tabs>
        <w:ind w:left="5040" w:hanging="360"/>
      </w:pPr>
      <w:rPr>
        <w:rFonts w:ascii="Wingdings" w:hAnsi="Wingdings" w:hint="default"/>
      </w:rPr>
    </w:lvl>
    <w:lvl w:ilvl="7" w:tplc="FAAE928C" w:tentative="1">
      <w:start w:val="1"/>
      <w:numFmt w:val="bullet"/>
      <w:lvlText w:val=""/>
      <w:lvlJc w:val="left"/>
      <w:pPr>
        <w:tabs>
          <w:tab w:val="num" w:pos="5760"/>
        </w:tabs>
        <w:ind w:left="5760" w:hanging="360"/>
      </w:pPr>
      <w:rPr>
        <w:rFonts w:ascii="Wingdings" w:hAnsi="Wingdings" w:hint="default"/>
      </w:rPr>
    </w:lvl>
    <w:lvl w:ilvl="8" w:tplc="77B4B5B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FA24E2"/>
    <w:multiLevelType w:val="hybridMultilevel"/>
    <w:tmpl w:val="6982162E"/>
    <w:lvl w:ilvl="0" w:tplc="2528F44A">
      <w:start w:val="1"/>
      <w:numFmt w:val="bullet"/>
      <w:lvlText w:val=""/>
      <w:lvlJc w:val="left"/>
      <w:pPr>
        <w:tabs>
          <w:tab w:val="num" w:pos="720"/>
        </w:tabs>
        <w:ind w:left="720" w:hanging="360"/>
      </w:pPr>
      <w:rPr>
        <w:rFonts w:ascii="Wingdings" w:hAnsi="Wingdings" w:hint="default"/>
      </w:rPr>
    </w:lvl>
    <w:lvl w:ilvl="1" w:tplc="6F3EF646" w:tentative="1">
      <w:start w:val="1"/>
      <w:numFmt w:val="bullet"/>
      <w:lvlText w:val=""/>
      <w:lvlJc w:val="left"/>
      <w:pPr>
        <w:tabs>
          <w:tab w:val="num" w:pos="1440"/>
        </w:tabs>
        <w:ind w:left="1440" w:hanging="360"/>
      </w:pPr>
      <w:rPr>
        <w:rFonts w:ascii="Wingdings" w:hAnsi="Wingdings" w:hint="default"/>
      </w:rPr>
    </w:lvl>
    <w:lvl w:ilvl="2" w:tplc="9000F786" w:tentative="1">
      <w:start w:val="1"/>
      <w:numFmt w:val="bullet"/>
      <w:lvlText w:val=""/>
      <w:lvlJc w:val="left"/>
      <w:pPr>
        <w:tabs>
          <w:tab w:val="num" w:pos="2160"/>
        </w:tabs>
        <w:ind w:left="2160" w:hanging="360"/>
      </w:pPr>
      <w:rPr>
        <w:rFonts w:ascii="Wingdings" w:hAnsi="Wingdings" w:hint="default"/>
      </w:rPr>
    </w:lvl>
    <w:lvl w:ilvl="3" w:tplc="8DEC43C4" w:tentative="1">
      <w:start w:val="1"/>
      <w:numFmt w:val="bullet"/>
      <w:lvlText w:val=""/>
      <w:lvlJc w:val="left"/>
      <w:pPr>
        <w:tabs>
          <w:tab w:val="num" w:pos="2880"/>
        </w:tabs>
        <w:ind w:left="2880" w:hanging="360"/>
      </w:pPr>
      <w:rPr>
        <w:rFonts w:ascii="Wingdings" w:hAnsi="Wingdings" w:hint="default"/>
      </w:rPr>
    </w:lvl>
    <w:lvl w:ilvl="4" w:tplc="0896CA72" w:tentative="1">
      <w:start w:val="1"/>
      <w:numFmt w:val="bullet"/>
      <w:lvlText w:val=""/>
      <w:lvlJc w:val="left"/>
      <w:pPr>
        <w:tabs>
          <w:tab w:val="num" w:pos="3600"/>
        </w:tabs>
        <w:ind w:left="3600" w:hanging="360"/>
      </w:pPr>
      <w:rPr>
        <w:rFonts w:ascii="Wingdings" w:hAnsi="Wingdings" w:hint="default"/>
      </w:rPr>
    </w:lvl>
    <w:lvl w:ilvl="5" w:tplc="219CC790" w:tentative="1">
      <w:start w:val="1"/>
      <w:numFmt w:val="bullet"/>
      <w:lvlText w:val=""/>
      <w:lvlJc w:val="left"/>
      <w:pPr>
        <w:tabs>
          <w:tab w:val="num" w:pos="4320"/>
        </w:tabs>
        <w:ind w:left="4320" w:hanging="360"/>
      </w:pPr>
      <w:rPr>
        <w:rFonts w:ascii="Wingdings" w:hAnsi="Wingdings" w:hint="default"/>
      </w:rPr>
    </w:lvl>
    <w:lvl w:ilvl="6" w:tplc="649C4778" w:tentative="1">
      <w:start w:val="1"/>
      <w:numFmt w:val="bullet"/>
      <w:lvlText w:val=""/>
      <w:lvlJc w:val="left"/>
      <w:pPr>
        <w:tabs>
          <w:tab w:val="num" w:pos="5040"/>
        </w:tabs>
        <w:ind w:left="5040" w:hanging="360"/>
      </w:pPr>
      <w:rPr>
        <w:rFonts w:ascii="Wingdings" w:hAnsi="Wingdings" w:hint="default"/>
      </w:rPr>
    </w:lvl>
    <w:lvl w:ilvl="7" w:tplc="3550CCBE" w:tentative="1">
      <w:start w:val="1"/>
      <w:numFmt w:val="bullet"/>
      <w:lvlText w:val=""/>
      <w:lvlJc w:val="left"/>
      <w:pPr>
        <w:tabs>
          <w:tab w:val="num" w:pos="5760"/>
        </w:tabs>
        <w:ind w:left="5760" w:hanging="360"/>
      </w:pPr>
      <w:rPr>
        <w:rFonts w:ascii="Wingdings" w:hAnsi="Wingdings" w:hint="default"/>
      </w:rPr>
    </w:lvl>
    <w:lvl w:ilvl="8" w:tplc="4E1617E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AF3D12"/>
    <w:multiLevelType w:val="hybridMultilevel"/>
    <w:tmpl w:val="42D0B920"/>
    <w:lvl w:ilvl="0" w:tplc="A0429C6A">
      <w:start w:val="1"/>
      <w:numFmt w:val="bullet"/>
      <w:lvlText w:val=""/>
      <w:lvlJc w:val="left"/>
      <w:pPr>
        <w:tabs>
          <w:tab w:val="num" w:pos="720"/>
        </w:tabs>
        <w:ind w:left="720" w:hanging="360"/>
      </w:pPr>
      <w:rPr>
        <w:rFonts w:ascii="Wingdings" w:hAnsi="Wingdings" w:hint="default"/>
      </w:rPr>
    </w:lvl>
    <w:lvl w:ilvl="1" w:tplc="0A1C4948" w:tentative="1">
      <w:start w:val="1"/>
      <w:numFmt w:val="bullet"/>
      <w:lvlText w:val=""/>
      <w:lvlJc w:val="left"/>
      <w:pPr>
        <w:tabs>
          <w:tab w:val="num" w:pos="1440"/>
        </w:tabs>
        <w:ind w:left="1440" w:hanging="360"/>
      </w:pPr>
      <w:rPr>
        <w:rFonts w:ascii="Wingdings" w:hAnsi="Wingdings" w:hint="default"/>
      </w:rPr>
    </w:lvl>
    <w:lvl w:ilvl="2" w:tplc="BE1CAC28" w:tentative="1">
      <w:start w:val="1"/>
      <w:numFmt w:val="bullet"/>
      <w:lvlText w:val=""/>
      <w:lvlJc w:val="left"/>
      <w:pPr>
        <w:tabs>
          <w:tab w:val="num" w:pos="2160"/>
        </w:tabs>
        <w:ind w:left="2160" w:hanging="360"/>
      </w:pPr>
      <w:rPr>
        <w:rFonts w:ascii="Wingdings" w:hAnsi="Wingdings" w:hint="default"/>
      </w:rPr>
    </w:lvl>
    <w:lvl w:ilvl="3" w:tplc="F5E2A0E8" w:tentative="1">
      <w:start w:val="1"/>
      <w:numFmt w:val="bullet"/>
      <w:lvlText w:val=""/>
      <w:lvlJc w:val="left"/>
      <w:pPr>
        <w:tabs>
          <w:tab w:val="num" w:pos="2880"/>
        </w:tabs>
        <w:ind w:left="2880" w:hanging="360"/>
      </w:pPr>
      <w:rPr>
        <w:rFonts w:ascii="Wingdings" w:hAnsi="Wingdings" w:hint="default"/>
      </w:rPr>
    </w:lvl>
    <w:lvl w:ilvl="4" w:tplc="53BCE574" w:tentative="1">
      <w:start w:val="1"/>
      <w:numFmt w:val="bullet"/>
      <w:lvlText w:val=""/>
      <w:lvlJc w:val="left"/>
      <w:pPr>
        <w:tabs>
          <w:tab w:val="num" w:pos="3600"/>
        </w:tabs>
        <w:ind w:left="3600" w:hanging="360"/>
      </w:pPr>
      <w:rPr>
        <w:rFonts w:ascii="Wingdings" w:hAnsi="Wingdings" w:hint="default"/>
      </w:rPr>
    </w:lvl>
    <w:lvl w:ilvl="5" w:tplc="16C24D94" w:tentative="1">
      <w:start w:val="1"/>
      <w:numFmt w:val="bullet"/>
      <w:lvlText w:val=""/>
      <w:lvlJc w:val="left"/>
      <w:pPr>
        <w:tabs>
          <w:tab w:val="num" w:pos="4320"/>
        </w:tabs>
        <w:ind w:left="4320" w:hanging="360"/>
      </w:pPr>
      <w:rPr>
        <w:rFonts w:ascii="Wingdings" w:hAnsi="Wingdings" w:hint="default"/>
      </w:rPr>
    </w:lvl>
    <w:lvl w:ilvl="6" w:tplc="A0624714" w:tentative="1">
      <w:start w:val="1"/>
      <w:numFmt w:val="bullet"/>
      <w:lvlText w:val=""/>
      <w:lvlJc w:val="left"/>
      <w:pPr>
        <w:tabs>
          <w:tab w:val="num" w:pos="5040"/>
        </w:tabs>
        <w:ind w:left="5040" w:hanging="360"/>
      </w:pPr>
      <w:rPr>
        <w:rFonts w:ascii="Wingdings" w:hAnsi="Wingdings" w:hint="default"/>
      </w:rPr>
    </w:lvl>
    <w:lvl w:ilvl="7" w:tplc="4A726C3C" w:tentative="1">
      <w:start w:val="1"/>
      <w:numFmt w:val="bullet"/>
      <w:lvlText w:val=""/>
      <w:lvlJc w:val="left"/>
      <w:pPr>
        <w:tabs>
          <w:tab w:val="num" w:pos="5760"/>
        </w:tabs>
        <w:ind w:left="5760" w:hanging="360"/>
      </w:pPr>
      <w:rPr>
        <w:rFonts w:ascii="Wingdings" w:hAnsi="Wingdings" w:hint="default"/>
      </w:rPr>
    </w:lvl>
    <w:lvl w:ilvl="8" w:tplc="B7F4B11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87F71AF"/>
    <w:multiLevelType w:val="multilevel"/>
    <w:tmpl w:val="21D2B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EB4D42"/>
    <w:multiLevelType w:val="hybridMultilevel"/>
    <w:tmpl w:val="FCBA3960"/>
    <w:lvl w:ilvl="0" w:tplc="04090009">
      <w:start w:val="1"/>
      <w:numFmt w:val="bullet"/>
      <w:lvlText w:val=""/>
      <w:lvlJc w:val="left"/>
      <w:pPr>
        <w:tabs>
          <w:tab w:val="num" w:pos="720"/>
        </w:tabs>
        <w:ind w:left="720" w:hanging="360"/>
      </w:pPr>
      <w:rPr>
        <w:rFonts w:ascii="Wingdings" w:hAnsi="Wingdings" w:hint="default"/>
      </w:rPr>
    </w:lvl>
    <w:lvl w:ilvl="1" w:tplc="69F075E2" w:tentative="1">
      <w:start w:val="1"/>
      <w:numFmt w:val="bullet"/>
      <w:lvlText w:val="•"/>
      <w:lvlJc w:val="left"/>
      <w:pPr>
        <w:tabs>
          <w:tab w:val="num" w:pos="1440"/>
        </w:tabs>
        <w:ind w:left="1440" w:hanging="360"/>
      </w:pPr>
      <w:rPr>
        <w:rFonts w:ascii="Arial" w:hAnsi="Arial" w:hint="default"/>
      </w:rPr>
    </w:lvl>
    <w:lvl w:ilvl="2" w:tplc="BA365460" w:tentative="1">
      <w:start w:val="1"/>
      <w:numFmt w:val="bullet"/>
      <w:lvlText w:val="•"/>
      <w:lvlJc w:val="left"/>
      <w:pPr>
        <w:tabs>
          <w:tab w:val="num" w:pos="2160"/>
        </w:tabs>
        <w:ind w:left="2160" w:hanging="360"/>
      </w:pPr>
      <w:rPr>
        <w:rFonts w:ascii="Arial" w:hAnsi="Arial" w:hint="default"/>
      </w:rPr>
    </w:lvl>
    <w:lvl w:ilvl="3" w:tplc="3F68CDA8" w:tentative="1">
      <w:start w:val="1"/>
      <w:numFmt w:val="bullet"/>
      <w:lvlText w:val="•"/>
      <w:lvlJc w:val="left"/>
      <w:pPr>
        <w:tabs>
          <w:tab w:val="num" w:pos="2880"/>
        </w:tabs>
        <w:ind w:left="2880" w:hanging="360"/>
      </w:pPr>
      <w:rPr>
        <w:rFonts w:ascii="Arial" w:hAnsi="Arial" w:hint="default"/>
      </w:rPr>
    </w:lvl>
    <w:lvl w:ilvl="4" w:tplc="5F409100" w:tentative="1">
      <w:start w:val="1"/>
      <w:numFmt w:val="bullet"/>
      <w:lvlText w:val="•"/>
      <w:lvlJc w:val="left"/>
      <w:pPr>
        <w:tabs>
          <w:tab w:val="num" w:pos="3600"/>
        </w:tabs>
        <w:ind w:left="3600" w:hanging="360"/>
      </w:pPr>
      <w:rPr>
        <w:rFonts w:ascii="Arial" w:hAnsi="Arial" w:hint="default"/>
      </w:rPr>
    </w:lvl>
    <w:lvl w:ilvl="5" w:tplc="1EE0C31A" w:tentative="1">
      <w:start w:val="1"/>
      <w:numFmt w:val="bullet"/>
      <w:lvlText w:val="•"/>
      <w:lvlJc w:val="left"/>
      <w:pPr>
        <w:tabs>
          <w:tab w:val="num" w:pos="4320"/>
        </w:tabs>
        <w:ind w:left="4320" w:hanging="360"/>
      </w:pPr>
      <w:rPr>
        <w:rFonts w:ascii="Arial" w:hAnsi="Arial" w:hint="default"/>
      </w:rPr>
    </w:lvl>
    <w:lvl w:ilvl="6" w:tplc="55368BCA" w:tentative="1">
      <w:start w:val="1"/>
      <w:numFmt w:val="bullet"/>
      <w:lvlText w:val="•"/>
      <w:lvlJc w:val="left"/>
      <w:pPr>
        <w:tabs>
          <w:tab w:val="num" w:pos="5040"/>
        </w:tabs>
        <w:ind w:left="5040" w:hanging="360"/>
      </w:pPr>
      <w:rPr>
        <w:rFonts w:ascii="Arial" w:hAnsi="Arial" w:hint="default"/>
      </w:rPr>
    </w:lvl>
    <w:lvl w:ilvl="7" w:tplc="67C08D06" w:tentative="1">
      <w:start w:val="1"/>
      <w:numFmt w:val="bullet"/>
      <w:lvlText w:val="•"/>
      <w:lvlJc w:val="left"/>
      <w:pPr>
        <w:tabs>
          <w:tab w:val="num" w:pos="5760"/>
        </w:tabs>
        <w:ind w:left="5760" w:hanging="360"/>
      </w:pPr>
      <w:rPr>
        <w:rFonts w:ascii="Arial" w:hAnsi="Arial" w:hint="default"/>
      </w:rPr>
    </w:lvl>
    <w:lvl w:ilvl="8" w:tplc="B3EAA60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6F51DCF"/>
    <w:multiLevelType w:val="hybridMultilevel"/>
    <w:tmpl w:val="916AFA5A"/>
    <w:lvl w:ilvl="0" w:tplc="ED34926A">
      <w:start w:val="1"/>
      <w:numFmt w:val="bullet"/>
      <w:lvlText w:val=""/>
      <w:lvlJc w:val="left"/>
      <w:pPr>
        <w:tabs>
          <w:tab w:val="num" w:pos="720"/>
        </w:tabs>
        <w:ind w:left="720" w:hanging="360"/>
      </w:pPr>
      <w:rPr>
        <w:rFonts w:ascii="Wingdings" w:hAnsi="Wingdings" w:hint="default"/>
      </w:rPr>
    </w:lvl>
    <w:lvl w:ilvl="1" w:tplc="62221D90" w:tentative="1">
      <w:start w:val="1"/>
      <w:numFmt w:val="bullet"/>
      <w:lvlText w:val=""/>
      <w:lvlJc w:val="left"/>
      <w:pPr>
        <w:tabs>
          <w:tab w:val="num" w:pos="1440"/>
        </w:tabs>
        <w:ind w:left="1440" w:hanging="360"/>
      </w:pPr>
      <w:rPr>
        <w:rFonts w:ascii="Wingdings" w:hAnsi="Wingdings" w:hint="default"/>
      </w:rPr>
    </w:lvl>
    <w:lvl w:ilvl="2" w:tplc="94A28A2E" w:tentative="1">
      <w:start w:val="1"/>
      <w:numFmt w:val="bullet"/>
      <w:lvlText w:val=""/>
      <w:lvlJc w:val="left"/>
      <w:pPr>
        <w:tabs>
          <w:tab w:val="num" w:pos="2160"/>
        </w:tabs>
        <w:ind w:left="2160" w:hanging="360"/>
      </w:pPr>
      <w:rPr>
        <w:rFonts w:ascii="Wingdings" w:hAnsi="Wingdings" w:hint="default"/>
      </w:rPr>
    </w:lvl>
    <w:lvl w:ilvl="3" w:tplc="6B5AC67A" w:tentative="1">
      <w:start w:val="1"/>
      <w:numFmt w:val="bullet"/>
      <w:lvlText w:val=""/>
      <w:lvlJc w:val="left"/>
      <w:pPr>
        <w:tabs>
          <w:tab w:val="num" w:pos="2880"/>
        </w:tabs>
        <w:ind w:left="2880" w:hanging="360"/>
      </w:pPr>
      <w:rPr>
        <w:rFonts w:ascii="Wingdings" w:hAnsi="Wingdings" w:hint="default"/>
      </w:rPr>
    </w:lvl>
    <w:lvl w:ilvl="4" w:tplc="ECD0678E" w:tentative="1">
      <w:start w:val="1"/>
      <w:numFmt w:val="bullet"/>
      <w:lvlText w:val=""/>
      <w:lvlJc w:val="left"/>
      <w:pPr>
        <w:tabs>
          <w:tab w:val="num" w:pos="3600"/>
        </w:tabs>
        <w:ind w:left="3600" w:hanging="360"/>
      </w:pPr>
      <w:rPr>
        <w:rFonts w:ascii="Wingdings" w:hAnsi="Wingdings" w:hint="default"/>
      </w:rPr>
    </w:lvl>
    <w:lvl w:ilvl="5" w:tplc="1DE64FC0" w:tentative="1">
      <w:start w:val="1"/>
      <w:numFmt w:val="bullet"/>
      <w:lvlText w:val=""/>
      <w:lvlJc w:val="left"/>
      <w:pPr>
        <w:tabs>
          <w:tab w:val="num" w:pos="4320"/>
        </w:tabs>
        <w:ind w:left="4320" w:hanging="360"/>
      </w:pPr>
      <w:rPr>
        <w:rFonts w:ascii="Wingdings" w:hAnsi="Wingdings" w:hint="default"/>
      </w:rPr>
    </w:lvl>
    <w:lvl w:ilvl="6" w:tplc="EBC6B1D4" w:tentative="1">
      <w:start w:val="1"/>
      <w:numFmt w:val="bullet"/>
      <w:lvlText w:val=""/>
      <w:lvlJc w:val="left"/>
      <w:pPr>
        <w:tabs>
          <w:tab w:val="num" w:pos="5040"/>
        </w:tabs>
        <w:ind w:left="5040" w:hanging="360"/>
      </w:pPr>
      <w:rPr>
        <w:rFonts w:ascii="Wingdings" w:hAnsi="Wingdings" w:hint="default"/>
      </w:rPr>
    </w:lvl>
    <w:lvl w:ilvl="7" w:tplc="95E60D64" w:tentative="1">
      <w:start w:val="1"/>
      <w:numFmt w:val="bullet"/>
      <w:lvlText w:val=""/>
      <w:lvlJc w:val="left"/>
      <w:pPr>
        <w:tabs>
          <w:tab w:val="num" w:pos="5760"/>
        </w:tabs>
        <w:ind w:left="5760" w:hanging="360"/>
      </w:pPr>
      <w:rPr>
        <w:rFonts w:ascii="Wingdings" w:hAnsi="Wingdings" w:hint="default"/>
      </w:rPr>
    </w:lvl>
    <w:lvl w:ilvl="8" w:tplc="FA2CF95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A535253"/>
    <w:multiLevelType w:val="hybridMultilevel"/>
    <w:tmpl w:val="17B60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9B7876"/>
    <w:multiLevelType w:val="hybridMultilevel"/>
    <w:tmpl w:val="7CD80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EE5191"/>
    <w:multiLevelType w:val="hybridMultilevel"/>
    <w:tmpl w:val="E30ABC34"/>
    <w:lvl w:ilvl="0" w:tplc="BB44BBC4">
      <w:start w:val="1"/>
      <w:numFmt w:val="bullet"/>
      <w:lvlText w:val=""/>
      <w:lvlJc w:val="left"/>
      <w:pPr>
        <w:tabs>
          <w:tab w:val="num" w:pos="720"/>
        </w:tabs>
        <w:ind w:left="720" w:hanging="360"/>
      </w:pPr>
      <w:rPr>
        <w:rFonts w:ascii="Wingdings" w:hAnsi="Wingdings" w:hint="default"/>
      </w:rPr>
    </w:lvl>
    <w:lvl w:ilvl="1" w:tplc="EF565514" w:tentative="1">
      <w:start w:val="1"/>
      <w:numFmt w:val="bullet"/>
      <w:lvlText w:val=""/>
      <w:lvlJc w:val="left"/>
      <w:pPr>
        <w:tabs>
          <w:tab w:val="num" w:pos="1440"/>
        </w:tabs>
        <w:ind w:left="1440" w:hanging="360"/>
      </w:pPr>
      <w:rPr>
        <w:rFonts w:ascii="Wingdings" w:hAnsi="Wingdings" w:hint="default"/>
      </w:rPr>
    </w:lvl>
    <w:lvl w:ilvl="2" w:tplc="32D230F6" w:tentative="1">
      <w:start w:val="1"/>
      <w:numFmt w:val="bullet"/>
      <w:lvlText w:val=""/>
      <w:lvlJc w:val="left"/>
      <w:pPr>
        <w:tabs>
          <w:tab w:val="num" w:pos="2160"/>
        </w:tabs>
        <w:ind w:left="2160" w:hanging="360"/>
      </w:pPr>
      <w:rPr>
        <w:rFonts w:ascii="Wingdings" w:hAnsi="Wingdings" w:hint="default"/>
      </w:rPr>
    </w:lvl>
    <w:lvl w:ilvl="3" w:tplc="AD5040EA" w:tentative="1">
      <w:start w:val="1"/>
      <w:numFmt w:val="bullet"/>
      <w:lvlText w:val=""/>
      <w:lvlJc w:val="left"/>
      <w:pPr>
        <w:tabs>
          <w:tab w:val="num" w:pos="2880"/>
        </w:tabs>
        <w:ind w:left="2880" w:hanging="360"/>
      </w:pPr>
      <w:rPr>
        <w:rFonts w:ascii="Wingdings" w:hAnsi="Wingdings" w:hint="default"/>
      </w:rPr>
    </w:lvl>
    <w:lvl w:ilvl="4" w:tplc="C048FC30" w:tentative="1">
      <w:start w:val="1"/>
      <w:numFmt w:val="bullet"/>
      <w:lvlText w:val=""/>
      <w:lvlJc w:val="left"/>
      <w:pPr>
        <w:tabs>
          <w:tab w:val="num" w:pos="3600"/>
        </w:tabs>
        <w:ind w:left="3600" w:hanging="360"/>
      </w:pPr>
      <w:rPr>
        <w:rFonts w:ascii="Wingdings" w:hAnsi="Wingdings" w:hint="default"/>
      </w:rPr>
    </w:lvl>
    <w:lvl w:ilvl="5" w:tplc="87AA1E40" w:tentative="1">
      <w:start w:val="1"/>
      <w:numFmt w:val="bullet"/>
      <w:lvlText w:val=""/>
      <w:lvlJc w:val="left"/>
      <w:pPr>
        <w:tabs>
          <w:tab w:val="num" w:pos="4320"/>
        </w:tabs>
        <w:ind w:left="4320" w:hanging="360"/>
      </w:pPr>
      <w:rPr>
        <w:rFonts w:ascii="Wingdings" w:hAnsi="Wingdings" w:hint="default"/>
      </w:rPr>
    </w:lvl>
    <w:lvl w:ilvl="6" w:tplc="ED5A1458" w:tentative="1">
      <w:start w:val="1"/>
      <w:numFmt w:val="bullet"/>
      <w:lvlText w:val=""/>
      <w:lvlJc w:val="left"/>
      <w:pPr>
        <w:tabs>
          <w:tab w:val="num" w:pos="5040"/>
        </w:tabs>
        <w:ind w:left="5040" w:hanging="360"/>
      </w:pPr>
      <w:rPr>
        <w:rFonts w:ascii="Wingdings" w:hAnsi="Wingdings" w:hint="default"/>
      </w:rPr>
    </w:lvl>
    <w:lvl w:ilvl="7" w:tplc="D5886EDE" w:tentative="1">
      <w:start w:val="1"/>
      <w:numFmt w:val="bullet"/>
      <w:lvlText w:val=""/>
      <w:lvlJc w:val="left"/>
      <w:pPr>
        <w:tabs>
          <w:tab w:val="num" w:pos="5760"/>
        </w:tabs>
        <w:ind w:left="5760" w:hanging="360"/>
      </w:pPr>
      <w:rPr>
        <w:rFonts w:ascii="Wingdings" w:hAnsi="Wingdings" w:hint="default"/>
      </w:rPr>
    </w:lvl>
    <w:lvl w:ilvl="8" w:tplc="CFBE43B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0CB6A9E"/>
    <w:multiLevelType w:val="hybridMultilevel"/>
    <w:tmpl w:val="20AEF5F4"/>
    <w:lvl w:ilvl="0" w:tplc="19D8F4C8">
      <w:start w:val="1"/>
      <w:numFmt w:val="bullet"/>
      <w:lvlText w:val=""/>
      <w:lvlJc w:val="left"/>
      <w:pPr>
        <w:tabs>
          <w:tab w:val="num" w:pos="720"/>
        </w:tabs>
        <w:ind w:left="720" w:hanging="360"/>
      </w:pPr>
      <w:rPr>
        <w:rFonts w:ascii="Wingdings" w:hAnsi="Wingdings" w:hint="default"/>
      </w:rPr>
    </w:lvl>
    <w:lvl w:ilvl="1" w:tplc="40F42B56" w:tentative="1">
      <w:start w:val="1"/>
      <w:numFmt w:val="bullet"/>
      <w:lvlText w:val=""/>
      <w:lvlJc w:val="left"/>
      <w:pPr>
        <w:tabs>
          <w:tab w:val="num" w:pos="1440"/>
        </w:tabs>
        <w:ind w:left="1440" w:hanging="360"/>
      </w:pPr>
      <w:rPr>
        <w:rFonts w:ascii="Wingdings" w:hAnsi="Wingdings" w:hint="default"/>
      </w:rPr>
    </w:lvl>
    <w:lvl w:ilvl="2" w:tplc="F1F873C8" w:tentative="1">
      <w:start w:val="1"/>
      <w:numFmt w:val="bullet"/>
      <w:lvlText w:val=""/>
      <w:lvlJc w:val="left"/>
      <w:pPr>
        <w:tabs>
          <w:tab w:val="num" w:pos="2160"/>
        </w:tabs>
        <w:ind w:left="2160" w:hanging="360"/>
      </w:pPr>
      <w:rPr>
        <w:rFonts w:ascii="Wingdings" w:hAnsi="Wingdings" w:hint="default"/>
      </w:rPr>
    </w:lvl>
    <w:lvl w:ilvl="3" w:tplc="57188C82" w:tentative="1">
      <w:start w:val="1"/>
      <w:numFmt w:val="bullet"/>
      <w:lvlText w:val=""/>
      <w:lvlJc w:val="left"/>
      <w:pPr>
        <w:tabs>
          <w:tab w:val="num" w:pos="2880"/>
        </w:tabs>
        <w:ind w:left="2880" w:hanging="360"/>
      </w:pPr>
      <w:rPr>
        <w:rFonts w:ascii="Wingdings" w:hAnsi="Wingdings" w:hint="default"/>
      </w:rPr>
    </w:lvl>
    <w:lvl w:ilvl="4" w:tplc="D2E41E4A" w:tentative="1">
      <w:start w:val="1"/>
      <w:numFmt w:val="bullet"/>
      <w:lvlText w:val=""/>
      <w:lvlJc w:val="left"/>
      <w:pPr>
        <w:tabs>
          <w:tab w:val="num" w:pos="3600"/>
        </w:tabs>
        <w:ind w:left="3600" w:hanging="360"/>
      </w:pPr>
      <w:rPr>
        <w:rFonts w:ascii="Wingdings" w:hAnsi="Wingdings" w:hint="default"/>
      </w:rPr>
    </w:lvl>
    <w:lvl w:ilvl="5" w:tplc="6CF0AD5A" w:tentative="1">
      <w:start w:val="1"/>
      <w:numFmt w:val="bullet"/>
      <w:lvlText w:val=""/>
      <w:lvlJc w:val="left"/>
      <w:pPr>
        <w:tabs>
          <w:tab w:val="num" w:pos="4320"/>
        </w:tabs>
        <w:ind w:left="4320" w:hanging="360"/>
      </w:pPr>
      <w:rPr>
        <w:rFonts w:ascii="Wingdings" w:hAnsi="Wingdings" w:hint="default"/>
      </w:rPr>
    </w:lvl>
    <w:lvl w:ilvl="6" w:tplc="F7122652" w:tentative="1">
      <w:start w:val="1"/>
      <w:numFmt w:val="bullet"/>
      <w:lvlText w:val=""/>
      <w:lvlJc w:val="left"/>
      <w:pPr>
        <w:tabs>
          <w:tab w:val="num" w:pos="5040"/>
        </w:tabs>
        <w:ind w:left="5040" w:hanging="360"/>
      </w:pPr>
      <w:rPr>
        <w:rFonts w:ascii="Wingdings" w:hAnsi="Wingdings" w:hint="default"/>
      </w:rPr>
    </w:lvl>
    <w:lvl w:ilvl="7" w:tplc="76A89556" w:tentative="1">
      <w:start w:val="1"/>
      <w:numFmt w:val="bullet"/>
      <w:lvlText w:val=""/>
      <w:lvlJc w:val="left"/>
      <w:pPr>
        <w:tabs>
          <w:tab w:val="num" w:pos="5760"/>
        </w:tabs>
        <w:ind w:left="5760" w:hanging="360"/>
      </w:pPr>
      <w:rPr>
        <w:rFonts w:ascii="Wingdings" w:hAnsi="Wingdings" w:hint="default"/>
      </w:rPr>
    </w:lvl>
    <w:lvl w:ilvl="8" w:tplc="AB80C9C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9893C82"/>
    <w:multiLevelType w:val="hybridMultilevel"/>
    <w:tmpl w:val="F76CA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
  </w:num>
  <w:num w:numId="4">
    <w:abstractNumId w:val="3"/>
  </w:num>
  <w:num w:numId="5">
    <w:abstractNumId w:val="9"/>
  </w:num>
  <w:num w:numId="6">
    <w:abstractNumId w:val="10"/>
  </w:num>
  <w:num w:numId="7">
    <w:abstractNumId w:val="6"/>
  </w:num>
  <w:num w:numId="8">
    <w:abstractNumId w:val="4"/>
  </w:num>
  <w:num w:numId="9">
    <w:abstractNumId w:val="7"/>
  </w:num>
  <w:num w:numId="10">
    <w:abstractNumId w:val="8"/>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4DE"/>
    <w:rsid w:val="00051E23"/>
    <w:rsid w:val="00083BCC"/>
    <w:rsid w:val="00086FA5"/>
    <w:rsid w:val="000B3FFB"/>
    <w:rsid w:val="000E4641"/>
    <w:rsid w:val="001125F9"/>
    <w:rsid w:val="00120453"/>
    <w:rsid w:val="00151F66"/>
    <w:rsid w:val="00177F8D"/>
    <w:rsid w:val="00183C08"/>
    <w:rsid w:val="00185F4A"/>
    <w:rsid w:val="002D2200"/>
    <w:rsid w:val="003F1573"/>
    <w:rsid w:val="0040564B"/>
    <w:rsid w:val="00463B3B"/>
    <w:rsid w:val="0048120C"/>
    <w:rsid w:val="004909D9"/>
    <w:rsid w:val="00521481"/>
    <w:rsid w:val="00537920"/>
    <w:rsid w:val="005B71AA"/>
    <w:rsid w:val="00665110"/>
    <w:rsid w:val="006709F1"/>
    <w:rsid w:val="006B244A"/>
    <w:rsid w:val="006C60E6"/>
    <w:rsid w:val="00837914"/>
    <w:rsid w:val="00874FE7"/>
    <w:rsid w:val="00952F7D"/>
    <w:rsid w:val="0095496A"/>
    <w:rsid w:val="00956813"/>
    <w:rsid w:val="009A38BA"/>
    <w:rsid w:val="009F3038"/>
    <w:rsid w:val="00A06A80"/>
    <w:rsid w:val="00A67A22"/>
    <w:rsid w:val="00B43E11"/>
    <w:rsid w:val="00C334DE"/>
    <w:rsid w:val="00C755AB"/>
    <w:rsid w:val="00D43125"/>
    <w:rsid w:val="00D62BD5"/>
    <w:rsid w:val="00D66A3A"/>
    <w:rsid w:val="00DD0BB2"/>
    <w:rsid w:val="00DF198B"/>
    <w:rsid w:val="00E74B29"/>
    <w:rsid w:val="00E948EF"/>
    <w:rsid w:val="00EE6884"/>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7F6BD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9"/>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9"/>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C334DE"/>
    <w:pPr>
      <w:ind w:left="720"/>
      <w:contextualSpacing/>
    </w:pPr>
  </w:style>
  <w:style w:type="character" w:styleId="Hyperlink">
    <w:name w:val="Hyperlink"/>
    <w:basedOn w:val="DefaultParagraphFont"/>
    <w:uiPriority w:val="99"/>
    <w:semiHidden/>
    <w:unhideWhenUsed/>
    <w:rsid w:val="00D62B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34035">
      <w:bodyDiv w:val="1"/>
      <w:marLeft w:val="0"/>
      <w:marRight w:val="0"/>
      <w:marTop w:val="0"/>
      <w:marBottom w:val="0"/>
      <w:divBdr>
        <w:top w:val="none" w:sz="0" w:space="0" w:color="auto"/>
        <w:left w:val="none" w:sz="0" w:space="0" w:color="auto"/>
        <w:bottom w:val="none" w:sz="0" w:space="0" w:color="auto"/>
        <w:right w:val="none" w:sz="0" w:space="0" w:color="auto"/>
      </w:divBdr>
    </w:div>
    <w:div w:id="104691044">
      <w:bodyDiv w:val="1"/>
      <w:marLeft w:val="0"/>
      <w:marRight w:val="0"/>
      <w:marTop w:val="0"/>
      <w:marBottom w:val="0"/>
      <w:divBdr>
        <w:top w:val="none" w:sz="0" w:space="0" w:color="auto"/>
        <w:left w:val="none" w:sz="0" w:space="0" w:color="auto"/>
        <w:bottom w:val="none" w:sz="0" w:space="0" w:color="auto"/>
        <w:right w:val="none" w:sz="0" w:space="0" w:color="auto"/>
      </w:divBdr>
      <w:divsChild>
        <w:div w:id="1492942190">
          <w:marLeft w:val="547"/>
          <w:marRight w:val="0"/>
          <w:marTop w:val="200"/>
          <w:marBottom w:val="0"/>
          <w:divBdr>
            <w:top w:val="none" w:sz="0" w:space="0" w:color="auto"/>
            <w:left w:val="none" w:sz="0" w:space="0" w:color="auto"/>
            <w:bottom w:val="none" w:sz="0" w:space="0" w:color="auto"/>
            <w:right w:val="none" w:sz="0" w:space="0" w:color="auto"/>
          </w:divBdr>
        </w:div>
      </w:divsChild>
    </w:div>
    <w:div w:id="118912619">
      <w:bodyDiv w:val="1"/>
      <w:marLeft w:val="0"/>
      <w:marRight w:val="0"/>
      <w:marTop w:val="0"/>
      <w:marBottom w:val="0"/>
      <w:divBdr>
        <w:top w:val="none" w:sz="0" w:space="0" w:color="auto"/>
        <w:left w:val="none" w:sz="0" w:space="0" w:color="auto"/>
        <w:bottom w:val="none" w:sz="0" w:space="0" w:color="auto"/>
        <w:right w:val="none" w:sz="0" w:space="0" w:color="auto"/>
      </w:divBdr>
      <w:divsChild>
        <w:div w:id="48918629">
          <w:marLeft w:val="547"/>
          <w:marRight w:val="0"/>
          <w:marTop w:val="0"/>
          <w:marBottom w:val="0"/>
          <w:divBdr>
            <w:top w:val="none" w:sz="0" w:space="0" w:color="auto"/>
            <w:left w:val="none" w:sz="0" w:space="0" w:color="auto"/>
            <w:bottom w:val="none" w:sz="0" w:space="0" w:color="auto"/>
            <w:right w:val="none" w:sz="0" w:space="0" w:color="auto"/>
          </w:divBdr>
        </w:div>
      </w:divsChild>
    </w:div>
    <w:div w:id="345208007">
      <w:bodyDiv w:val="1"/>
      <w:marLeft w:val="0"/>
      <w:marRight w:val="0"/>
      <w:marTop w:val="0"/>
      <w:marBottom w:val="0"/>
      <w:divBdr>
        <w:top w:val="none" w:sz="0" w:space="0" w:color="auto"/>
        <w:left w:val="none" w:sz="0" w:space="0" w:color="auto"/>
        <w:bottom w:val="none" w:sz="0" w:space="0" w:color="auto"/>
        <w:right w:val="none" w:sz="0" w:space="0" w:color="auto"/>
      </w:divBdr>
      <w:divsChild>
        <w:div w:id="1208643046">
          <w:marLeft w:val="547"/>
          <w:marRight w:val="0"/>
          <w:marTop w:val="0"/>
          <w:marBottom w:val="0"/>
          <w:divBdr>
            <w:top w:val="none" w:sz="0" w:space="0" w:color="auto"/>
            <w:left w:val="none" w:sz="0" w:space="0" w:color="auto"/>
            <w:bottom w:val="none" w:sz="0" w:space="0" w:color="auto"/>
            <w:right w:val="none" w:sz="0" w:space="0" w:color="auto"/>
          </w:divBdr>
        </w:div>
        <w:div w:id="1405100572">
          <w:marLeft w:val="547"/>
          <w:marRight w:val="0"/>
          <w:marTop w:val="0"/>
          <w:marBottom w:val="0"/>
          <w:divBdr>
            <w:top w:val="none" w:sz="0" w:space="0" w:color="auto"/>
            <w:left w:val="none" w:sz="0" w:space="0" w:color="auto"/>
            <w:bottom w:val="none" w:sz="0" w:space="0" w:color="auto"/>
            <w:right w:val="none" w:sz="0" w:space="0" w:color="auto"/>
          </w:divBdr>
        </w:div>
        <w:div w:id="1514877320">
          <w:marLeft w:val="547"/>
          <w:marRight w:val="0"/>
          <w:marTop w:val="0"/>
          <w:marBottom w:val="0"/>
          <w:divBdr>
            <w:top w:val="none" w:sz="0" w:space="0" w:color="auto"/>
            <w:left w:val="none" w:sz="0" w:space="0" w:color="auto"/>
            <w:bottom w:val="none" w:sz="0" w:space="0" w:color="auto"/>
            <w:right w:val="none" w:sz="0" w:space="0" w:color="auto"/>
          </w:divBdr>
        </w:div>
        <w:div w:id="1745176059">
          <w:marLeft w:val="547"/>
          <w:marRight w:val="0"/>
          <w:marTop w:val="0"/>
          <w:marBottom w:val="0"/>
          <w:divBdr>
            <w:top w:val="none" w:sz="0" w:space="0" w:color="auto"/>
            <w:left w:val="none" w:sz="0" w:space="0" w:color="auto"/>
            <w:bottom w:val="none" w:sz="0" w:space="0" w:color="auto"/>
            <w:right w:val="none" w:sz="0" w:space="0" w:color="auto"/>
          </w:divBdr>
        </w:div>
        <w:div w:id="2052265364">
          <w:marLeft w:val="547"/>
          <w:marRight w:val="0"/>
          <w:marTop w:val="0"/>
          <w:marBottom w:val="0"/>
          <w:divBdr>
            <w:top w:val="none" w:sz="0" w:space="0" w:color="auto"/>
            <w:left w:val="none" w:sz="0" w:space="0" w:color="auto"/>
            <w:bottom w:val="none" w:sz="0" w:space="0" w:color="auto"/>
            <w:right w:val="none" w:sz="0" w:space="0" w:color="auto"/>
          </w:divBdr>
        </w:div>
      </w:divsChild>
    </w:div>
    <w:div w:id="438523127">
      <w:bodyDiv w:val="1"/>
      <w:marLeft w:val="0"/>
      <w:marRight w:val="0"/>
      <w:marTop w:val="0"/>
      <w:marBottom w:val="0"/>
      <w:divBdr>
        <w:top w:val="none" w:sz="0" w:space="0" w:color="auto"/>
        <w:left w:val="none" w:sz="0" w:space="0" w:color="auto"/>
        <w:bottom w:val="none" w:sz="0" w:space="0" w:color="auto"/>
        <w:right w:val="none" w:sz="0" w:space="0" w:color="auto"/>
      </w:divBdr>
    </w:div>
    <w:div w:id="453060865">
      <w:bodyDiv w:val="1"/>
      <w:marLeft w:val="0"/>
      <w:marRight w:val="0"/>
      <w:marTop w:val="0"/>
      <w:marBottom w:val="0"/>
      <w:divBdr>
        <w:top w:val="none" w:sz="0" w:space="0" w:color="auto"/>
        <w:left w:val="none" w:sz="0" w:space="0" w:color="auto"/>
        <w:bottom w:val="none" w:sz="0" w:space="0" w:color="auto"/>
        <w:right w:val="none" w:sz="0" w:space="0" w:color="auto"/>
      </w:divBdr>
    </w:div>
    <w:div w:id="456683211">
      <w:bodyDiv w:val="1"/>
      <w:marLeft w:val="0"/>
      <w:marRight w:val="0"/>
      <w:marTop w:val="0"/>
      <w:marBottom w:val="0"/>
      <w:divBdr>
        <w:top w:val="none" w:sz="0" w:space="0" w:color="auto"/>
        <w:left w:val="none" w:sz="0" w:space="0" w:color="auto"/>
        <w:bottom w:val="none" w:sz="0" w:space="0" w:color="auto"/>
        <w:right w:val="none" w:sz="0" w:space="0" w:color="auto"/>
      </w:divBdr>
      <w:divsChild>
        <w:div w:id="2074505271">
          <w:marLeft w:val="547"/>
          <w:marRight w:val="0"/>
          <w:marTop w:val="0"/>
          <w:marBottom w:val="0"/>
          <w:divBdr>
            <w:top w:val="none" w:sz="0" w:space="0" w:color="auto"/>
            <w:left w:val="none" w:sz="0" w:space="0" w:color="auto"/>
            <w:bottom w:val="none" w:sz="0" w:space="0" w:color="auto"/>
            <w:right w:val="none" w:sz="0" w:space="0" w:color="auto"/>
          </w:divBdr>
        </w:div>
      </w:divsChild>
    </w:div>
    <w:div w:id="498934508">
      <w:bodyDiv w:val="1"/>
      <w:marLeft w:val="0"/>
      <w:marRight w:val="0"/>
      <w:marTop w:val="0"/>
      <w:marBottom w:val="0"/>
      <w:divBdr>
        <w:top w:val="none" w:sz="0" w:space="0" w:color="auto"/>
        <w:left w:val="none" w:sz="0" w:space="0" w:color="auto"/>
        <w:bottom w:val="none" w:sz="0" w:space="0" w:color="auto"/>
        <w:right w:val="none" w:sz="0" w:space="0" w:color="auto"/>
      </w:divBdr>
    </w:div>
    <w:div w:id="499849468">
      <w:bodyDiv w:val="1"/>
      <w:marLeft w:val="0"/>
      <w:marRight w:val="0"/>
      <w:marTop w:val="0"/>
      <w:marBottom w:val="0"/>
      <w:divBdr>
        <w:top w:val="none" w:sz="0" w:space="0" w:color="auto"/>
        <w:left w:val="none" w:sz="0" w:space="0" w:color="auto"/>
        <w:bottom w:val="none" w:sz="0" w:space="0" w:color="auto"/>
        <w:right w:val="none" w:sz="0" w:space="0" w:color="auto"/>
      </w:divBdr>
      <w:divsChild>
        <w:div w:id="1027869407">
          <w:marLeft w:val="0"/>
          <w:marRight w:val="0"/>
          <w:marTop w:val="0"/>
          <w:marBottom w:val="0"/>
          <w:divBdr>
            <w:top w:val="none" w:sz="0" w:space="0" w:color="auto"/>
            <w:left w:val="none" w:sz="0" w:space="0" w:color="auto"/>
            <w:bottom w:val="none" w:sz="0" w:space="0" w:color="auto"/>
            <w:right w:val="none" w:sz="0" w:space="0" w:color="auto"/>
          </w:divBdr>
          <w:divsChild>
            <w:div w:id="17484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1514">
      <w:bodyDiv w:val="1"/>
      <w:marLeft w:val="0"/>
      <w:marRight w:val="0"/>
      <w:marTop w:val="0"/>
      <w:marBottom w:val="0"/>
      <w:divBdr>
        <w:top w:val="none" w:sz="0" w:space="0" w:color="auto"/>
        <w:left w:val="none" w:sz="0" w:space="0" w:color="auto"/>
        <w:bottom w:val="none" w:sz="0" w:space="0" w:color="auto"/>
        <w:right w:val="none" w:sz="0" w:space="0" w:color="auto"/>
      </w:divBdr>
      <w:divsChild>
        <w:div w:id="2123763924">
          <w:marLeft w:val="446"/>
          <w:marRight w:val="0"/>
          <w:marTop w:val="200"/>
          <w:marBottom w:val="0"/>
          <w:divBdr>
            <w:top w:val="none" w:sz="0" w:space="0" w:color="auto"/>
            <w:left w:val="none" w:sz="0" w:space="0" w:color="auto"/>
            <w:bottom w:val="none" w:sz="0" w:space="0" w:color="auto"/>
            <w:right w:val="none" w:sz="0" w:space="0" w:color="auto"/>
          </w:divBdr>
        </w:div>
      </w:divsChild>
    </w:div>
    <w:div w:id="930894917">
      <w:bodyDiv w:val="1"/>
      <w:marLeft w:val="0"/>
      <w:marRight w:val="0"/>
      <w:marTop w:val="0"/>
      <w:marBottom w:val="0"/>
      <w:divBdr>
        <w:top w:val="none" w:sz="0" w:space="0" w:color="auto"/>
        <w:left w:val="none" w:sz="0" w:space="0" w:color="auto"/>
        <w:bottom w:val="none" w:sz="0" w:space="0" w:color="auto"/>
        <w:right w:val="none" w:sz="0" w:space="0" w:color="auto"/>
      </w:divBdr>
    </w:div>
    <w:div w:id="1094858167">
      <w:bodyDiv w:val="1"/>
      <w:marLeft w:val="0"/>
      <w:marRight w:val="0"/>
      <w:marTop w:val="0"/>
      <w:marBottom w:val="0"/>
      <w:divBdr>
        <w:top w:val="none" w:sz="0" w:space="0" w:color="auto"/>
        <w:left w:val="none" w:sz="0" w:space="0" w:color="auto"/>
        <w:bottom w:val="none" w:sz="0" w:space="0" w:color="auto"/>
        <w:right w:val="none" w:sz="0" w:space="0" w:color="auto"/>
      </w:divBdr>
    </w:div>
    <w:div w:id="1168984434">
      <w:bodyDiv w:val="1"/>
      <w:marLeft w:val="0"/>
      <w:marRight w:val="0"/>
      <w:marTop w:val="0"/>
      <w:marBottom w:val="0"/>
      <w:divBdr>
        <w:top w:val="none" w:sz="0" w:space="0" w:color="auto"/>
        <w:left w:val="none" w:sz="0" w:space="0" w:color="auto"/>
        <w:bottom w:val="none" w:sz="0" w:space="0" w:color="auto"/>
        <w:right w:val="none" w:sz="0" w:space="0" w:color="auto"/>
      </w:divBdr>
      <w:divsChild>
        <w:div w:id="700279537">
          <w:marLeft w:val="0"/>
          <w:marRight w:val="0"/>
          <w:marTop w:val="0"/>
          <w:marBottom w:val="0"/>
          <w:divBdr>
            <w:top w:val="none" w:sz="0" w:space="0" w:color="auto"/>
            <w:left w:val="none" w:sz="0" w:space="0" w:color="auto"/>
            <w:bottom w:val="none" w:sz="0" w:space="0" w:color="auto"/>
            <w:right w:val="none" w:sz="0" w:space="0" w:color="auto"/>
          </w:divBdr>
          <w:divsChild>
            <w:div w:id="8977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69743">
      <w:bodyDiv w:val="1"/>
      <w:marLeft w:val="0"/>
      <w:marRight w:val="0"/>
      <w:marTop w:val="0"/>
      <w:marBottom w:val="0"/>
      <w:divBdr>
        <w:top w:val="none" w:sz="0" w:space="0" w:color="auto"/>
        <w:left w:val="none" w:sz="0" w:space="0" w:color="auto"/>
        <w:bottom w:val="none" w:sz="0" w:space="0" w:color="auto"/>
        <w:right w:val="none" w:sz="0" w:space="0" w:color="auto"/>
      </w:divBdr>
      <w:divsChild>
        <w:div w:id="1482431412">
          <w:marLeft w:val="547"/>
          <w:marRight w:val="0"/>
          <w:marTop w:val="0"/>
          <w:marBottom w:val="0"/>
          <w:divBdr>
            <w:top w:val="none" w:sz="0" w:space="0" w:color="auto"/>
            <w:left w:val="none" w:sz="0" w:space="0" w:color="auto"/>
            <w:bottom w:val="none" w:sz="0" w:space="0" w:color="auto"/>
            <w:right w:val="none" w:sz="0" w:space="0" w:color="auto"/>
          </w:divBdr>
        </w:div>
      </w:divsChild>
    </w:div>
    <w:div w:id="1871259390">
      <w:bodyDiv w:val="1"/>
      <w:marLeft w:val="0"/>
      <w:marRight w:val="0"/>
      <w:marTop w:val="0"/>
      <w:marBottom w:val="0"/>
      <w:divBdr>
        <w:top w:val="none" w:sz="0" w:space="0" w:color="auto"/>
        <w:left w:val="none" w:sz="0" w:space="0" w:color="auto"/>
        <w:bottom w:val="none" w:sz="0" w:space="0" w:color="auto"/>
        <w:right w:val="none" w:sz="0" w:space="0" w:color="auto"/>
      </w:divBdr>
      <w:divsChild>
        <w:div w:id="870727294">
          <w:marLeft w:val="446"/>
          <w:marRight w:val="0"/>
          <w:marTop w:val="0"/>
          <w:marBottom w:val="0"/>
          <w:divBdr>
            <w:top w:val="none" w:sz="0" w:space="0" w:color="auto"/>
            <w:left w:val="none" w:sz="0" w:space="0" w:color="auto"/>
            <w:bottom w:val="none" w:sz="0" w:space="0" w:color="auto"/>
            <w:right w:val="none" w:sz="0" w:space="0" w:color="auto"/>
          </w:divBdr>
        </w:div>
      </w:divsChild>
    </w:div>
    <w:div w:id="1881628461">
      <w:bodyDiv w:val="1"/>
      <w:marLeft w:val="0"/>
      <w:marRight w:val="0"/>
      <w:marTop w:val="0"/>
      <w:marBottom w:val="0"/>
      <w:divBdr>
        <w:top w:val="none" w:sz="0" w:space="0" w:color="auto"/>
        <w:left w:val="none" w:sz="0" w:space="0" w:color="auto"/>
        <w:bottom w:val="none" w:sz="0" w:space="0" w:color="auto"/>
        <w:right w:val="none" w:sz="0" w:space="0" w:color="auto"/>
      </w:divBdr>
      <w:divsChild>
        <w:div w:id="1956402048">
          <w:marLeft w:val="547"/>
          <w:marRight w:val="0"/>
          <w:marTop w:val="0"/>
          <w:marBottom w:val="0"/>
          <w:divBdr>
            <w:top w:val="none" w:sz="0" w:space="0" w:color="auto"/>
            <w:left w:val="none" w:sz="0" w:space="0" w:color="auto"/>
            <w:bottom w:val="none" w:sz="0" w:space="0" w:color="auto"/>
            <w:right w:val="none" w:sz="0" w:space="0" w:color="auto"/>
          </w:divBdr>
        </w:div>
      </w:divsChild>
    </w:div>
    <w:div w:id="1901286590">
      <w:bodyDiv w:val="1"/>
      <w:marLeft w:val="0"/>
      <w:marRight w:val="0"/>
      <w:marTop w:val="0"/>
      <w:marBottom w:val="0"/>
      <w:divBdr>
        <w:top w:val="none" w:sz="0" w:space="0" w:color="auto"/>
        <w:left w:val="none" w:sz="0" w:space="0" w:color="auto"/>
        <w:bottom w:val="none" w:sz="0" w:space="0" w:color="auto"/>
        <w:right w:val="none" w:sz="0" w:space="0" w:color="auto"/>
      </w:divBdr>
      <w:divsChild>
        <w:div w:id="197140178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https/www.kaggle.com/shaswatd673/delhi-neighborhood-data?select=restaurant_dataSet.csv"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https/www.kaggle.com/shaswatd673/delhi-neighborhood-data?select=restaurant_dataSet.csv" TargetMode="Externa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E08C8E9E1FD4302994290A330794A61"/>
        <w:category>
          <w:name w:val="General"/>
          <w:gallery w:val="placeholder"/>
        </w:category>
        <w:types>
          <w:type w:val="bbPlcHdr"/>
        </w:types>
        <w:behaviors>
          <w:behavior w:val="content"/>
        </w:behaviors>
        <w:guid w:val="{B0BAF9D8-CA88-4EC9-BC4D-7AF77D7839EC}"/>
      </w:docPartPr>
      <w:docPartBody>
        <w:p w:rsidR="001D0F60" w:rsidRDefault="001D0F60">
          <w:pPr>
            <w:pStyle w:val="EE08C8E9E1FD4302994290A330794A61"/>
          </w:pPr>
          <w:r w:rsidRPr="00DF198B">
            <w:t>—</w:t>
          </w:r>
        </w:p>
      </w:docPartBody>
    </w:docPart>
    <w:docPart>
      <w:docPartPr>
        <w:name w:val="5E8214948EEC4C098639AA05AB9F9436"/>
        <w:category>
          <w:name w:val="General"/>
          <w:gallery w:val="placeholder"/>
        </w:category>
        <w:types>
          <w:type w:val="bbPlcHdr"/>
        </w:types>
        <w:behaviors>
          <w:behavior w:val="content"/>
        </w:behaviors>
        <w:guid w:val="{D77EBE31-0442-49DC-AEC7-C675FC39B2A1}"/>
      </w:docPartPr>
      <w:docPartBody>
        <w:p w:rsidR="001D0F60" w:rsidRDefault="001D0F60">
          <w:pPr>
            <w:pStyle w:val="5E8214948EEC4C098639AA05AB9F943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F60"/>
    <w:rsid w:val="001D0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6DD3862ED04436B371FF6B92030154">
    <w:name w:val="4A6DD3862ED04436B371FF6B92030154"/>
  </w:style>
  <w:style w:type="paragraph" w:customStyle="1" w:styleId="0630A2107B2C4E9BBAA4AC4CEE1BC462">
    <w:name w:val="0630A2107B2C4E9BBAA4AC4CEE1BC462"/>
  </w:style>
  <w:style w:type="paragraph" w:customStyle="1" w:styleId="7327AD705878491C8AFDEA0F0E67ADA9">
    <w:name w:val="7327AD705878491C8AFDEA0F0E67ADA9"/>
  </w:style>
  <w:style w:type="paragraph" w:customStyle="1" w:styleId="EE08C8E9E1FD4302994290A330794A61">
    <w:name w:val="EE08C8E9E1FD4302994290A330794A61"/>
  </w:style>
  <w:style w:type="paragraph" w:customStyle="1" w:styleId="B60657FBCA6C43BDA5E882D17EDDBD32">
    <w:name w:val="B60657FBCA6C43BDA5E882D17EDDBD32"/>
  </w:style>
  <w:style w:type="paragraph" w:customStyle="1" w:styleId="5E8214948EEC4C098639AA05AB9F9436">
    <w:name w:val="5E8214948EEC4C098639AA05AB9F9436"/>
  </w:style>
  <w:style w:type="paragraph" w:customStyle="1" w:styleId="3A43BAAF882345E8A1CF19D1810EC2D7">
    <w:name w:val="3A43BAAF882345E8A1CF19D1810EC2D7"/>
  </w:style>
  <w:style w:type="paragraph" w:customStyle="1" w:styleId="FDB7911F44B1467F8A90BE75AECB3B98">
    <w:name w:val="FDB7911F44B1467F8A90BE75AECB3B98"/>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7395E54BF46D480C8130330BBCF9BA14">
    <w:name w:val="7395E54BF46D480C8130330BBCF9BA14"/>
  </w:style>
  <w:style w:type="paragraph" w:customStyle="1" w:styleId="1415C6E4F512444FA17952A04B00ED95">
    <w:name w:val="1415C6E4F512444FA17952A04B00ED95"/>
  </w:style>
  <w:style w:type="paragraph" w:customStyle="1" w:styleId="695D4CB2768843588DCA38B2AD9F0F38">
    <w:name w:val="695D4CB2768843588DCA38B2AD9F0F38"/>
  </w:style>
  <w:style w:type="paragraph" w:customStyle="1" w:styleId="AD9179A155AA4ECE9F1A3A1B0682385F">
    <w:name w:val="AD9179A155AA4ECE9F1A3A1B0682385F"/>
  </w:style>
  <w:style w:type="paragraph" w:customStyle="1" w:styleId="013FF1BE59DD4E908C3526CD13510FA1">
    <w:name w:val="013FF1BE59DD4E908C3526CD13510FA1"/>
  </w:style>
  <w:style w:type="paragraph" w:customStyle="1" w:styleId="D74B08789DD941AB80C9570D9EA7A413">
    <w:name w:val="D74B08789DD941AB80C9570D9EA7A413"/>
  </w:style>
  <w:style w:type="paragraph" w:customStyle="1" w:styleId="E1067E332D9E43EB9CADE1E2983BD8FE">
    <w:name w:val="E1067E332D9E43EB9CADE1E2983BD8FE"/>
  </w:style>
  <w:style w:type="paragraph" w:customStyle="1" w:styleId="5634C94503064006A475BC483DC2E89F">
    <w:name w:val="5634C94503064006A475BC483DC2E8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11</Pages>
  <Words>325</Words>
  <Characters>1859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2020-11-30T14:04:00Z</dcterms:created>
  <dcterms:modified xsi:type="dcterms:W3CDTF">2020-11-30T19:35:00Z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